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sdt>
      <w:sdtPr>
        <w:rPr>
          <w:rFonts w:asciiTheme="minorHAnsi" w:hAnsiTheme="minorHAnsi" w:eastAsiaTheme="minorEastAsia" w:cstheme="minorBidi"/>
          <w:color w:val="4C483D" w:themeColor="text2"/>
          <w:sz w:val="20"/>
          <w:szCs w:val="20"/>
        </w:r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xmlns:wp14="http://schemas.microsoft.com/office/word/2010/wordml" w:rsidR="00792337" w:rsidP="00C9559D" w:rsidRDefault="00792337" w14:paraId="672A6659" wp14:textId="77777777">
              <w:pPr>
                <w:pStyle w:val="cabealho1"/>
              </w:pPr>
              <w:r>
                <w:drawing>
                  <wp:inline xmlns:wp14="http://schemas.microsoft.com/office/word/2010/wordprocessingDrawing" wp14:editId="7DFDAF40" wp14:anchorId="36D84F64">
                    <wp:extent cx="404948" cy="404948"/>
                    <wp:effectExtent l="0" t="0" r="0" b="0"/>
                    <wp:docPr id="1793698772" name="Imagem 3" title=""/>
                    <wp:cNvGraphicFramePr>
                      <a:graphicFrameLocks noChangeAspect="1"/>
                    </wp:cNvGraphicFramePr>
                    <a:graphic>
                      <a:graphicData uri="http://schemas.openxmlformats.org/drawingml/2006/picture">
                        <pic:pic>
                          <pic:nvPicPr>
                            <pic:cNvPr id="0" name="Imagem 3"/>
                            <pic:cNvPicPr/>
                          </pic:nvPicPr>
                          <pic:blipFill>
                            <a:blip r:embed="R6f17ee0dee064000">
                              <a:extLst xmlns:a="http://schemas.openxmlformats.org/drawingml/2006/main">
                                <a:ext xmlns:a="http://schemas.openxmlformats.org/drawingml/2006/main"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0" flipH="0" flipV="0"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xmlns:wp14="http://schemas.microsoft.com/office/word/2010/wordml" w:rsidR="00792337" w:rsidRDefault="00792337" w14:paraId="50B50155" wp14:textId="77777777"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997D7D" w14:paraId="281080D5" wp14:textId="77777777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tag w:val=""/>
                                  <w:id w:val="-214349690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415171" w14:paraId="16F3EF82" wp14:textId="77777777">
                                    <w:pPr>
                                      <w:pStyle w:val="Subttulo1"/>
                                    </w:pPr>
                                    <w:proofErr w:type="spellStart"/>
                                    <w:r>
                                      <w:t>OpFlix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25C29B1E">
                  <v:shapetype id="_x0000_t202" coordsize="21600,21600" o:spt="202" path="m,l,21600r21600,l21600,xe" w14:anchorId="46262A6F">
                    <v:stroke joinstyle="miter"/>
                    <v:path gradientshapeok="t" o:connecttype="rect"/>
                  </v:shapetype>
                  <v:shape id="Caixa de Texto 5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alt="Caixa de texto que mostra o título e o subtítulo do documento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 w14:paraId="62855B75" wp14:textId="77777777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tag w:val=""/>
                            <w:id w:val="-214349690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415171" w14:paraId="390A919A" wp14:textId="77777777">
                              <w:pPr>
                                <w:pStyle w:val="Subttulo1"/>
                              </w:pPr>
                              <w:proofErr w:type="spellStart"/>
                              <w:r>
                                <w:t>OpFlix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xmlns:wp14="http://schemas.microsoft.com/office/word/2010/wordml" w:rsidR="00997D7D" w14:paraId="6A001E49" wp14:textId="77777777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P="00952E23" w:rsidRDefault="00997D7D" w14:paraId="24051CB0" wp14:textId="77777777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A37501D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P="00952E23" w:rsidRDefault="00997D7D" w14:paraId="5DAB6C7B" wp14:textId="77777777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2EB378F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 w14:paraId="207CCF61" wp14:textId="77777777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P="00952E23" w:rsidRDefault="00780DEF" w14:paraId="38400EDC" wp14:textId="77777777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xmlns:wp14="http://schemas.microsoft.com/office/word/2010/wordml" w:rsidR="00997D7D" w:rsidRDefault="00997D7D" w14:paraId="6A05A809" wp14:textId="77777777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78C31114">
                  <v:shape id="Caixa de Texto 10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alt="Caixa de texto que mostra as informações de contato comerciais" o:spid="_x0000_s1027" fillcolor="#7030a0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w14:anchorId="6E29CBE8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 w14:paraId="5368269E" wp14:textId="77777777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P="00952E23" w:rsidRDefault="00997D7D" w14:paraId="6B327B7F" wp14:textId="77777777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 w14:paraId="5A39BBE3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P="00952E23" w:rsidRDefault="00997D7D" w14:paraId="41C8F396" wp14:textId="77777777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 w14:paraId="72A3D3EC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 w14:paraId="05C2A4D3" wp14:textId="77777777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P="00952E23" w:rsidRDefault="00780DEF" w14:paraId="73732551" wp14:textId="77777777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 w14:paraId="0D0B940D" wp14:textId="77777777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xmlns:wp14="http://schemas.microsoft.com/office/word/2010/wordml" w:rsidRPr="00585F9D" w:rsidR="00792337" w:rsidRDefault="00792337" w14:paraId="0E27B00A" wp14:textId="77777777"/>
        <w:p xmlns:wp14="http://schemas.microsoft.com/office/word/2010/wordml" w:rsidR="00792337" w:rsidRDefault="00792337" w14:paraId="60061E4C" wp14:textId="7777777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id w:val="1250242059"/>
        <w:placeholder>
          <w:docPart w:val="DefaultPlaceholder_1081868574"/>
        </w:placeholder>
        <w:rPr>
          <w:rFonts w:ascii="Garamond" w:hAnsi="Garamond" w:eastAsia="" w:cs="" w:asciiTheme="minorAscii" w:hAnsiTheme="minorAscii" w:eastAsiaTheme="minorEastAsia" w:cstheme="minorBidi"/>
          <w:color w:val="4B473D"/>
          <w:sz w:val="20"/>
          <w:szCs w:val="20"/>
        </w:rPr>
      </w:sdtPr>
      <w:sdtContent>
        <w:sdt>
          <w:sdtPr>
            <w:rPr>
              <w:rFonts w:asciiTheme="minorHAnsi" w:hAnsiTheme="minorHAnsi" w:eastAsiaTheme="minorEastAsia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xmlns:wp14="http://schemas.microsoft.com/office/word/2010/wordml" w:rsidR="007C7D98" w:rsidP="007C7D98" w:rsidRDefault="007C7D98" w14:paraId="2D32F493" wp14:textId="77777777">
              <w:pPr>
                <w:pStyle w:val="Cabealhodondice"/>
              </w:pPr>
              <w:r>
                <w:t>Sumário</w:t>
              </w:r>
            </w:p>
            <w:p xmlns:wp14="http://schemas.microsoft.com/office/word/2010/wordml" w:rsidR="0046629B" w:rsidRDefault="00DE3EA9" w14:paraId="72AADE47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history="1" w:anchor="_Toc533767843">
                <w:r w:rsidRPr="00456EB7" w:rsidR="0046629B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4AAE2C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4">
                <w:r w:rsidRPr="00456EB7" w:rsidR="0046629B">
                  <w:rPr>
                    <w:rStyle w:val="Hyperlink"/>
                    <w:noProof/>
                  </w:rPr>
                  <w:t>Objetivos</w:t>
                </w:r>
              </w:hyperlink>
            </w:p>
            <w:p xmlns:wp14="http://schemas.microsoft.com/office/word/2010/wordml" w:rsidR="0046629B" w:rsidRDefault="00780DEF" w14:paraId="431D8309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5">
                <w:r w:rsidRPr="00456EB7" w:rsidR="0046629B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4026FC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6">
                <w:r w:rsidRPr="00456EB7" w:rsidR="0046629B">
                  <w:rPr>
                    <w:rStyle w:val="Hyperlink"/>
                    <w:noProof/>
                  </w:rPr>
                  <w:t>Resumo do projeto</w:t>
                </w:r>
              </w:hyperlink>
            </w:p>
            <w:p xmlns:wp14="http://schemas.microsoft.com/office/word/2010/wordml" w:rsidR="0046629B" w:rsidRDefault="00780DEF" w14:paraId="7D69E91B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7">
                <w:r w:rsidRPr="00456EB7" w:rsidR="0046629B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281C63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8">
                <w:r w:rsidRPr="00456EB7" w:rsidR="0046629B">
                  <w:rPr>
                    <w:rStyle w:val="Hyperlink"/>
                    <w:noProof/>
                  </w:rPr>
                  <w:t>Modelo Lógico</w:t>
                </w:r>
              </w:hyperlink>
            </w:p>
            <w:p xmlns:wp14="http://schemas.microsoft.com/office/word/2010/wordml" w:rsidR="0046629B" w:rsidRDefault="00780DEF" w14:paraId="02BC72B9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9">
                <w:r w:rsidRPr="00456EB7" w:rsidR="0046629B">
                  <w:rPr>
                    <w:rStyle w:val="Hyperlink"/>
                    <w:noProof/>
                  </w:rPr>
                  <w:t>Modelo Físico</w:t>
                </w:r>
              </w:hyperlink>
            </w:p>
            <w:p xmlns:wp14="http://schemas.microsoft.com/office/word/2010/wordml" w:rsidR="0046629B" w:rsidRDefault="00780DEF" w14:paraId="12CA4D9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0">
                <w:r w:rsidRPr="00456EB7" w:rsidR="0046629B">
                  <w:rPr>
                    <w:rStyle w:val="Hyperlink"/>
                    <w:noProof/>
                  </w:rPr>
                  <w:t>Modelo Conceitual</w:t>
                </w:r>
              </w:hyperlink>
            </w:p>
            <w:p xmlns:wp14="http://schemas.microsoft.com/office/word/2010/wordml" w:rsidR="0046629B" w:rsidRDefault="00780DEF" w14:paraId="117A94E5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1">
                <w:r w:rsidRPr="00456EB7" w:rsidR="0046629B">
                  <w:rPr>
                    <w:rStyle w:val="Hyperlink"/>
                    <w:noProof/>
                  </w:rPr>
                  <w:t>Cronograma</w:t>
                </w:r>
              </w:hyperlink>
            </w:p>
            <w:p xmlns:wp14="http://schemas.microsoft.com/office/word/2010/wordml" w:rsidR="0046629B" w:rsidRDefault="00780DEF" w14:paraId="086AAF23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2">
                <w:r w:rsidRPr="00456EB7" w:rsidR="0046629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_Toc533767852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5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9BAE016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3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157AD371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4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A78FF62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5">
                <w:r w:rsidRPr="00456EB7" w:rsidR="0046629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6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A178F2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6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681FC2D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7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032BE4F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8">
                <w:r w:rsidRPr="00456EB7" w:rsidR="0046629B">
                  <w:rPr>
                    <w:rStyle w:val="Hyperlink"/>
                    <w:noProof/>
                  </w:rPr>
                  <w:t>Front-End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_Toc533767858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7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DA282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9">
                <w:r w:rsidRPr="00456EB7" w:rsidR="0046629B">
                  <w:rPr>
                    <w:rStyle w:val="Hyperlink"/>
                    <w:noProof/>
                  </w:rPr>
                  <w:t>Mobile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_Toc533767859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8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81D1775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0">
                <w:r w:rsidRPr="00456EB7" w:rsidR="0046629B">
                  <w:rPr>
                    <w:rStyle w:val="Hyperlink"/>
                    <w:noProof/>
                  </w:rPr>
                  <w:t>Arquitetura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_Toc533767860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9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192F678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1">
                <w:r w:rsidRPr="00456EB7" w:rsidR="0046629B">
                  <w:rPr>
                    <w:rStyle w:val="Hyperlink"/>
                    <w:noProof/>
                  </w:rPr>
                  <w:t>Referências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_Toc533767861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10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D40C647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2">
                <w:r w:rsidRPr="00456EB7" w:rsidR="0046629B">
                  <w:rPr>
                    <w:rStyle w:val="Hyperlink"/>
                    <w:noProof/>
                  </w:rPr>
                  <w:t>Links</w:t>
                </w:r>
              </w:hyperlink>
            </w:p>
            <w:p xmlns:wp14="http://schemas.microsoft.com/office/word/2010/wordml" w:rsidR="0046629B" w:rsidRDefault="00780DEF" w14:paraId="2861F01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3">
                <w:r w:rsidRPr="00456EB7" w:rsidR="0046629B">
                  <w:rPr>
                    <w:rStyle w:val="Hyperlink"/>
                    <w:noProof/>
                  </w:rPr>
                  <w:t>Livros</w:t>
                </w:r>
              </w:hyperlink>
            </w:p>
            <w:p xmlns:wp14="http://schemas.microsoft.com/office/word/2010/wordml" w:rsidR="00DA19B6" w:rsidRDefault="00DE3EA9" w14:paraId="44EAFD9C" wp14:textId="77777777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xmlns:wp14="http://schemas.microsoft.com/office/word/2010/wordml" w:rsidR="00DA19B6" w:rsidRDefault="00DA19B6" w14:paraId="4B94D5A5" wp14:textId="77777777">
      <w:pPr>
        <w:sectPr w:rsidR="00DA19B6" w:rsidSect="007C7D98">
          <w:pgSz w:w="11907" w:h="16839" w:orient="portrait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xmlns:wp14="http://schemas.microsoft.com/office/word/2010/wordml" w:rsidR="00DA19B6" w:rsidRDefault="0001427C" w14:paraId="0B9F15EC" wp14:textId="77777777">
      <w:pPr>
        <w:pStyle w:val="cabealho1"/>
      </w:pPr>
      <w:bookmarkStart w:name="_Toc533767843" w:id="0"/>
      <w:r>
        <w:lastRenderedPageBreak/>
        <w:t>Resumo</w:t>
      </w:r>
      <w:bookmarkEnd w:id="0"/>
      <w:r>
        <w:t xml:space="preserve"> </w:t>
      </w:r>
    </w:p>
    <w:p xmlns:wp14="http://schemas.microsoft.com/office/word/2010/wordml" w:rsidR="00DA19B6" w:rsidRDefault="00DA19B6" w14:paraId="3DEEC669" wp14:textId="77777777"/>
    <w:p xmlns:wp14="http://schemas.microsoft.com/office/word/2010/wordml" w:rsidR="00DA19B6" w:rsidRDefault="0001427C" w14:paraId="769E9F1B" wp14:textId="77777777">
      <w:pPr>
        <w:pStyle w:val="cabealho2"/>
      </w:pPr>
      <w:bookmarkStart w:name="_Toc533767844" w:id="1"/>
      <w:r>
        <w:t>Objetivos</w:t>
      </w:r>
      <w:bookmarkEnd w:id="1"/>
    </w:p>
    <w:p xmlns:wp14="http://schemas.microsoft.com/office/word/2010/wordml" w:rsidR="004A0592" w:rsidRDefault="00661ABB" w14:paraId="507B0EA3" wp14:textId="77777777">
      <w:r>
        <w:t>Este documento tem como objetivo demonstrar todas as funcionalidades da plataforma</w:t>
      </w:r>
      <w:r w:rsidR="00415171">
        <w:t xml:space="preserve"> </w:t>
      </w:r>
      <w:proofErr w:type="spellStart"/>
      <w:r w:rsidR="00415171">
        <w:t>OpFlix</w:t>
      </w:r>
      <w:proofErr w:type="spellEnd"/>
      <w:r>
        <w:t xml:space="preserve">, </w:t>
      </w:r>
      <w:r w:rsidR="00415171">
        <w:t>nova companhia no ramo cinematográfico</w:t>
      </w:r>
    </w:p>
    <w:p xmlns:wp14="http://schemas.microsoft.com/office/word/2010/wordml" w:rsidR="00DA19B6" w:rsidRDefault="0001427C" w14:paraId="07AF1179" wp14:textId="77777777">
      <w:pPr>
        <w:pStyle w:val="cabealho1"/>
      </w:pPr>
      <w:bookmarkStart w:name="_Toc533767845" w:id="2"/>
      <w:r>
        <w:t xml:space="preserve">Descrição do </w:t>
      </w:r>
      <w:r w:rsidR="00952E23">
        <w:t>projeto</w:t>
      </w:r>
      <w:bookmarkEnd w:id="2"/>
    </w:p>
    <w:p xmlns:wp14="http://schemas.microsoft.com/office/word/2010/wordml" w:rsidR="00DA19B6" w:rsidRDefault="00267CAA" w14:paraId="0E4B4BCC" wp14:textId="77777777">
      <w:r>
        <w:t xml:space="preserve">O </w:t>
      </w:r>
      <w:proofErr w:type="spellStart"/>
      <w:proofErr w:type="gramStart"/>
      <w:r w:rsidR="00415171">
        <w:t>OpFlix</w:t>
      </w:r>
      <w:proofErr w:type="spellEnd"/>
      <w:r w:rsidR="00415171">
        <w:t xml:space="preserve">  </w:t>
      </w:r>
      <w:r w:rsidR="006D6621">
        <w:t>tem</w:t>
      </w:r>
      <w:proofErr w:type="gramEnd"/>
      <w:r w:rsidR="006D6621">
        <w:t xml:space="preserve"> como objetivo</w:t>
      </w:r>
      <w:r>
        <w:t xml:space="preserve"> a divulgação de</w:t>
      </w:r>
      <w:r w:rsidR="00415171">
        <w:t xml:space="preserve"> todos os lançamentos de maneira integrada e otimizada</w:t>
      </w:r>
    </w:p>
    <w:p xmlns:wp14="http://schemas.microsoft.com/office/word/2010/wordml" w:rsidR="00DA19B6" w:rsidRDefault="0001427C" w14:paraId="7BCB76BA" wp14:textId="77777777">
      <w:pPr>
        <w:pStyle w:val="cabealho2"/>
      </w:pPr>
      <w:bookmarkStart w:name="_Toc533767846" w:id="3"/>
      <w:r>
        <w:t xml:space="preserve">Resumo </w:t>
      </w:r>
      <w:r w:rsidR="00952E23">
        <w:t>do projeto</w:t>
      </w:r>
      <w:bookmarkEnd w:id="3"/>
    </w:p>
    <w:p xmlns:wp14="http://schemas.microsoft.com/office/word/2010/wordml" w:rsidR="008A7F37" w:rsidRDefault="006D6621" w14:paraId="714EE2D3" wp14:textId="77777777">
      <w:r>
        <w:t xml:space="preserve">O </w:t>
      </w:r>
      <w:proofErr w:type="spellStart"/>
      <w:r w:rsidR="00415171">
        <w:t>OpFlix</w:t>
      </w:r>
      <w:proofErr w:type="spellEnd"/>
      <w:r w:rsidR="00415171">
        <w:t xml:space="preserve"> </w:t>
      </w:r>
      <w:r>
        <w:t>tem a disponibilização de eventos da Escola e suas determinadas categorias. Assim, cada aluno poderá realizar o filtro daqueles eventos que tem interesse, dentro da plataforma. E como item extra, poderá adicionar os que tem interesse, dentro de uma lista.</w:t>
      </w:r>
    </w:p>
    <w:p xmlns:wp14="http://schemas.microsoft.com/office/word/2010/wordml" w:rsidR="008A7F37" w:rsidRDefault="008A7F37" w14:paraId="3656B9AB" wp14:textId="77777777">
      <w:r>
        <w:br w:type="page"/>
      </w:r>
    </w:p>
    <w:p xmlns:wp14="http://schemas.microsoft.com/office/word/2010/wordml" w:rsidR="00DA19B6" w:rsidRDefault="00C92BD1" w14:paraId="7061067C" wp14:textId="77777777">
      <w:pPr>
        <w:pStyle w:val="cabealho1"/>
      </w:pPr>
      <w:bookmarkStart w:name="_Toc533767847" w:id="4"/>
      <w:r>
        <w:lastRenderedPageBreak/>
        <w:t>Modelagem de Software</w:t>
      </w:r>
      <w:bookmarkEnd w:id="4"/>
    </w:p>
    <w:p xmlns:wp14="http://schemas.microsoft.com/office/word/2010/wordml" w:rsidR="00DA19B6" w:rsidRDefault="00216516" w14:paraId="4D39D1E4" wp14:textId="77777777">
      <w:r>
        <w:t>Esta sessão tende a demonstrar o que será desenvolvido no banco de dados e quais são as suas representações.</w:t>
      </w:r>
    </w:p>
    <w:p xmlns:wp14="http://schemas.microsoft.com/office/word/2010/wordml" w:rsidR="00C26497" w:rsidRDefault="00C26497" w14:paraId="45FB0818" wp14:textId="77777777"/>
    <w:p xmlns:wp14="http://schemas.microsoft.com/office/word/2010/wordml" w:rsidR="00DA19B6" w:rsidRDefault="00C92BD1" w14:paraId="245FD30E" wp14:textId="77777777">
      <w:pPr>
        <w:pStyle w:val="cabealho2"/>
      </w:pPr>
      <w:bookmarkStart w:name="_Toc533767848" w:id="5"/>
      <w:r>
        <w:t>Modelo Lógico</w:t>
      </w:r>
      <w:bookmarkEnd w:id="5"/>
    </w:p>
    <w:p xmlns:wp14="http://schemas.microsoft.com/office/word/2010/wordml" w:rsidR="00DA19B6" w:rsidRDefault="00C9559D" w14:paraId="6D3CBE68" wp14:textId="77777777">
      <w:pPr>
        <w:rPr>
          <w:noProof/>
        </w:rPr>
      </w:pPr>
      <w:r>
        <w:t>O modelo lógico é o modelo que mais se aproxima do que será desenvolvido no banco de dados</w:t>
      </w:r>
    </w:p>
    <w:p xmlns:wp14="http://schemas.microsoft.com/office/word/2010/wordml" w:rsidR="0021305B" w:rsidRDefault="0021305B" w14:paraId="049F31CB" wp14:textId="77777777">
      <w:r>
        <w:drawing>
          <wp:inline xmlns:wp14="http://schemas.microsoft.com/office/word/2010/wordprocessingDrawing" wp14:editId="5984BBBD" wp14:anchorId="616031DA">
            <wp:extent cx="5732145" cy="3051539"/>
            <wp:effectExtent l="0" t="0" r="1905" b="0"/>
            <wp:docPr id="1055135864" name="Imagem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4"/>
                    <pic:cNvPicPr/>
                  </pic:nvPicPr>
                  <pic:blipFill>
                    <a:blip r:embed="Rfdd8e67682ea44e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30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1305B" w:rsidP="008A7F37" w:rsidRDefault="0021305B" w14:paraId="53128261" wp14:textId="77777777">
      <w:pPr>
        <w:pStyle w:val="cabealho2"/>
      </w:pPr>
      <w:bookmarkStart w:name="_Toc533767849" w:id="6"/>
    </w:p>
    <w:p xmlns:wp14="http://schemas.microsoft.com/office/word/2010/wordml" w:rsidR="00DA19B6" w:rsidP="008A7F37" w:rsidRDefault="00C92BD1" w14:paraId="6223124B" wp14:textId="77777777">
      <w:pPr>
        <w:pStyle w:val="cabealho2"/>
      </w:pPr>
      <w:r>
        <w:t>Modelo Físico</w:t>
      </w:r>
      <w:bookmarkEnd w:id="6"/>
    </w:p>
    <w:p xmlns:wp14="http://schemas.microsoft.com/office/word/2010/wordml" w:rsidR="008A7F37" w:rsidP="008A7F37" w:rsidRDefault="00C9559D" w14:paraId="4BC30D32" wp14:textId="77777777">
      <w:r>
        <w:t>O modelo físico é o modelo onde são adicionados valores para validação da modelagem</w:t>
      </w:r>
    </w:p>
    <w:p xmlns:wp14="http://schemas.microsoft.com/office/word/2010/wordml" w:rsidR="00C9559D" w:rsidP="008A7F37" w:rsidRDefault="0021305B" w14:paraId="62486C05" wp14:textId="77777777">
      <w:r>
        <w:drawing>
          <wp:inline xmlns:wp14="http://schemas.microsoft.com/office/word/2010/wordprocessingDrawing" wp14:editId="1FF05208" wp14:anchorId="0D0B149A">
            <wp:extent cx="5732145" cy="2700020"/>
            <wp:effectExtent l="0" t="0" r="1905" b="5080"/>
            <wp:docPr id="1169973918" name="Imagem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048aba91f74d4c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2BD1" w:rsidP="008A7F37" w:rsidRDefault="00C92BD1" w14:paraId="73C3E135" wp14:textId="77777777">
      <w:pPr>
        <w:pStyle w:val="cabealho2"/>
      </w:pPr>
      <w:bookmarkStart w:name="_Toc533767850" w:id="7"/>
      <w:r>
        <w:lastRenderedPageBreak/>
        <w:t>Modelo Conceitual</w:t>
      </w:r>
      <w:bookmarkEnd w:id="7"/>
    </w:p>
    <w:p xmlns:wp14="http://schemas.microsoft.com/office/word/2010/wordml" w:rsidR="008A7F37" w:rsidP="008A7F37" w:rsidRDefault="00C9559D" w14:paraId="3B8A36C3" wp14:textId="77777777">
      <w:r>
        <w:t>O modelo conceitual é uma visualização macro das entidades e seus relacionamentos</w:t>
      </w:r>
    </w:p>
    <w:p xmlns:wp14="http://schemas.microsoft.com/office/word/2010/wordml" w:rsidR="00DA19B6" w:rsidRDefault="0021305B" w14:paraId="4101652C" wp14:textId="77777777">
      <w:r>
        <w:drawing>
          <wp:inline xmlns:wp14="http://schemas.microsoft.com/office/word/2010/wordprocessingDrawing" wp14:editId="638A011B" wp14:anchorId="7E8F862E">
            <wp:extent cx="5732145" cy="2467610"/>
            <wp:effectExtent l="0" t="0" r="1905" b="8890"/>
            <wp:docPr id="397648212" name="Imagem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"/>
                    <pic:cNvPicPr/>
                  </pic:nvPicPr>
                  <pic:blipFill>
                    <a:blip r:embed="Rf538b0017e5a4e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559D" w:rsidRDefault="00C9559D" w14:paraId="4B99056E" wp14:textId="77777777">
      <w:pPr>
        <w:sectPr w:rsidR="00C9559D" w:rsidSect="007C7D98">
          <w:footerReference w:type="default" r:id="rId14"/>
          <w:pgSz w:w="11907" w:h="16839" w:orient="portrait" w:code="9"/>
          <w:pgMar w:top="1080" w:right="1440" w:bottom="1080" w:left="1440" w:header="720" w:footer="720" w:gutter="0"/>
          <w:cols w:space="720"/>
          <w:docGrid w:linePitch="360"/>
        </w:sectPr>
      </w:pPr>
    </w:p>
    <w:p xmlns:wp14="http://schemas.microsoft.com/office/word/2010/wordml" w:rsidR="00DA19B6" w:rsidRDefault="008A7F37" w14:paraId="09F34DE3" wp14:textId="77777777">
      <w:pPr>
        <w:pStyle w:val="cabealho2"/>
      </w:pPr>
      <w:bookmarkStart w:name="_Toc533767851" w:id="8"/>
      <w:r>
        <w:lastRenderedPageBreak/>
        <w:t>Cronograma</w:t>
      </w:r>
      <w:bookmarkEnd w:id="8"/>
    </w:p>
    <w:p xmlns:wp14="http://schemas.microsoft.com/office/word/2010/wordml" w:rsidR="00DA19B6" w:rsidRDefault="00DA19B6" w14:paraId="1299C43A" wp14:textId="77777777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xmlns:wp14="http://schemas.microsoft.com/office/word/2010/wordml" w:rsidR="00DA19B6" w:rsidTr="008A7F37" w14:paraId="46922A6F" wp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 w14:paraId="4DDBEF00" wp14:textId="77777777"/>
        </w:tc>
        <w:tc>
          <w:tcPr>
            <w:tcW w:w="533" w:type="pct"/>
          </w:tcPr>
          <w:p w:rsidR="00DA19B6" w:rsidRDefault="008A7F37" w14:paraId="1D3CD45E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 w14:paraId="52CD05DC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 w14:paraId="55CADFC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 w14:paraId="2E2E40B2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 w14:paraId="7CDC916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 w14:paraId="341F2F65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 w14:paraId="60154F9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 w14:paraId="65D8522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xmlns:wp14="http://schemas.microsoft.com/office/word/2010/wordml" w:rsidR="00DA19B6" w:rsidTr="008A7F37" w14:paraId="6560F8D4" wp14:textId="77777777">
        <w:trPr>
          <w:cantSplit/>
        </w:trPr>
        <w:tc>
          <w:tcPr>
            <w:tcW w:w="739" w:type="pct"/>
          </w:tcPr>
          <w:p w:rsidRPr="00BD3832" w:rsidR="00BD3832" w:rsidRDefault="008A7F37" w14:paraId="0A11AF3D" wp14:textId="77777777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P="008A7F37" w:rsidRDefault="00DA19B6" w14:paraId="3461D779" wp14:textId="77777777">
            <w:pPr>
              <w:tabs>
                <w:tab w:val="decimal" w:pos="825"/>
              </w:tabs>
            </w:pPr>
            <w:bookmarkStart w:name="_GoBack" w:id="9"/>
            <w:bookmarkEnd w:id="9"/>
          </w:p>
        </w:tc>
        <w:tc>
          <w:tcPr>
            <w:tcW w:w="533" w:type="pct"/>
          </w:tcPr>
          <w:p w:rsidR="00DA19B6" w:rsidRDefault="00DA19B6" w14:paraId="3CF2D8B6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FB78278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1FC39945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562CB0E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34CE0A41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62EBF3C5" wp14:textId="77777777">
            <w:pPr>
              <w:tabs>
                <w:tab w:val="decimal" w:pos="825"/>
              </w:tabs>
            </w:pPr>
          </w:p>
        </w:tc>
        <w:tc>
          <w:tcPr>
            <w:tcW w:w="531" w:type="pct"/>
          </w:tcPr>
          <w:p w:rsidR="00DA19B6" w:rsidRDefault="00DA19B6" w14:paraId="6D98A12B" wp14:textId="77777777">
            <w:pPr>
              <w:tabs>
                <w:tab w:val="decimal" w:pos="825"/>
              </w:tabs>
            </w:pPr>
          </w:p>
        </w:tc>
      </w:tr>
      <w:tr xmlns:wp14="http://schemas.microsoft.com/office/word/2010/wordml" w:rsidR="00DA19B6" w:rsidTr="008A7F37" w14:paraId="35B4810A" wp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Pr="008A7F37" w:rsidR="008A7F37" w:rsidRDefault="008A7F37" w14:paraId="655C5BE6" wp14:textId="7777777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 w14:paraId="2946DB82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5997CC1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10FFD37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6B699379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3FE9F23F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F72F646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08CE6F91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 w14:paraId="61CDCEA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xmlns:wp14="http://schemas.microsoft.com/office/word/2010/wordml" w:rsidR="008A7F37" w:rsidTr="008A7F37" w14:paraId="26B7250E" wp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P="008A7F37" w:rsidRDefault="008A7F37" w14:paraId="5F0E67F4" wp14:textId="7777777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 w14:paraId="6BB9E25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23DE523C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2E5622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547A01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043CB0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459315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6537F28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 w14:paraId="6DFB9E20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xmlns:wp14="http://schemas.microsoft.com/office/word/2010/wordml" w:rsidR="008A7F37" w:rsidP="008A7F37" w:rsidRDefault="008A7F37" w14:paraId="70DF9E56" wp14:textId="77777777">
      <w:pPr>
        <w:pStyle w:val="InformaesdeContato0"/>
      </w:pPr>
    </w:p>
    <w:p xmlns:wp14="http://schemas.microsoft.com/office/word/2010/wordml" w:rsidR="008A7F37" w:rsidRDefault="008A7F37" w14:paraId="44E871BC" wp14:textId="77777777">
      <w:r>
        <w:br w:type="page"/>
      </w:r>
    </w:p>
    <w:p xmlns:wp14="http://schemas.microsoft.com/office/word/2010/wordml" w:rsidR="004A0592" w:rsidP="006E0CD1" w:rsidRDefault="006E0CD1" w14:paraId="01E5A389" wp14:textId="77777777">
      <w:pPr>
        <w:pStyle w:val="cabealho1"/>
        <w:rPr>
          <w:lang w:eastAsia="en-US"/>
        </w:rPr>
      </w:pPr>
      <w:bookmarkStart w:name="_Toc533767852" w:id="10"/>
      <w:r>
        <w:rPr>
          <w:lang w:eastAsia="en-US"/>
        </w:rPr>
        <w:lastRenderedPageBreak/>
        <w:t>Funcionalidades</w:t>
      </w:r>
      <w:bookmarkEnd w:id="10"/>
    </w:p>
    <w:p xmlns:wp14="http://schemas.microsoft.com/office/word/2010/wordml" w:rsidR="006E0CD1" w:rsidP="006E0CD1" w:rsidRDefault="006E0CD1" w14:paraId="144A5D23" wp14:textId="77777777">
      <w:pPr>
        <w:rPr>
          <w:lang w:eastAsia="en-US"/>
        </w:rPr>
      </w:pPr>
    </w:p>
    <w:p xmlns:wp14="http://schemas.microsoft.com/office/word/2010/wordml" w:rsidR="006E0CD1" w:rsidP="05F1EDFB" w:rsidRDefault="006E0CD1" w14:paraId="60143774" wp14:textId="0ABDBA3C">
      <w:pPr>
        <w:pStyle w:val="cabealho2"/>
        <w:rPr>
          <w:lang w:eastAsia="en-US"/>
        </w:rPr>
      </w:pPr>
      <w:bookmarkStart w:name="_Toc533767853" w:id="11"/>
      <w:r w:rsidRPr="05F1EDFB" w:rsidR="05F1EDFB">
        <w:rPr>
          <w:lang w:eastAsia="en-US"/>
        </w:rPr>
        <w:t xml:space="preserve">Web /  </w:t>
      </w:r>
      <w:r w:rsidRPr="05F1EDFB" w:rsidR="05F1EDFB">
        <w:rPr>
          <w:lang w:eastAsia="en-US"/>
        </w:rPr>
        <w:t>Mobile</w:t>
      </w:r>
      <w:bookmarkEnd w:id="11"/>
    </w:p>
    <w:p w:rsidR="05F1EDFB" w:rsidP="05F1EDFB" w:rsidRDefault="05F1EDFB" w14:paraId="2E93F73D" w14:textId="1F49AFB9">
      <w:pPr>
        <w:pStyle w:val="Normal"/>
      </w:pPr>
      <w:r w:rsidRPr="05F1EDFB" w:rsidR="05F1EDFB">
        <w:rPr>
          <w:lang w:eastAsia="en-US"/>
        </w:rPr>
        <w:t>Administradores :</w:t>
      </w:r>
    </w:p>
    <w:p w:rsidR="05F1EDFB" w:rsidP="05F1EDFB" w:rsidRDefault="05F1EDFB" w14:paraId="7AF8835F" w14:textId="4AACAC46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Usuário (Comum e Administrador);</w:t>
      </w:r>
    </w:p>
    <w:p w:rsidR="05F1EDFB" w:rsidP="05F1EDFB" w:rsidRDefault="05F1EDFB" w14:paraId="791DEBD5" w14:textId="20A44444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, Listar Excluir e Atualizar Categorias;</w:t>
      </w:r>
    </w:p>
    <w:p w:rsidR="05F1EDFB" w:rsidP="05F1EDFB" w:rsidRDefault="05F1EDFB" w14:paraId="437FDA68" w14:textId="38010019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proofErr w:type="gramStart"/>
      <w:r w:rsidRPr="05F1EDFB" w:rsidR="05F1EDFB">
        <w:rPr>
          <w:lang w:eastAsia="en-US"/>
        </w:rPr>
        <w:t>Cadastrar ,</w:t>
      </w:r>
      <w:proofErr w:type="gramEnd"/>
      <w:r w:rsidRPr="05F1EDFB" w:rsidR="05F1EDFB">
        <w:rPr>
          <w:lang w:eastAsia="en-US"/>
        </w:rPr>
        <w:t xml:space="preserve"> Listar Atualizar e Excluir Lançamentos;</w:t>
      </w:r>
    </w:p>
    <w:p w:rsidR="05F1EDFB" w:rsidP="05F1EDFB" w:rsidRDefault="05F1EDFB" w14:paraId="35E6F0EE" w14:textId="070BD41A">
      <w:pPr>
        <w:pStyle w:val="Normal"/>
        <w:ind w:left="0"/>
        <w:rPr>
          <w:lang w:eastAsia="en-US"/>
        </w:rPr>
      </w:pPr>
      <w:r w:rsidRPr="05F1EDFB" w:rsidR="05F1EDFB">
        <w:rPr>
          <w:lang w:eastAsia="en-US"/>
        </w:rPr>
        <w:t>Clientes :</w:t>
      </w:r>
    </w:p>
    <w:p w:rsidR="05F1EDFB" w:rsidP="05F1EDFB" w:rsidRDefault="05F1EDFB" w14:paraId="1F8C3936" w14:textId="67BFDE0B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Categorias e Lançamentos</w:t>
      </w:r>
    </w:p>
    <w:p w:rsidR="05F1EDFB" w:rsidP="05F1EDFB" w:rsidRDefault="05F1EDFB" w14:paraId="4474580F" w14:textId="02ED391E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Lançamentos Por Data;</w:t>
      </w:r>
    </w:p>
    <w:p xmlns:wp14="http://schemas.microsoft.com/office/word/2010/wordml" w:rsidRPr="006E0CD1" w:rsidR="006E0CD1" w:rsidP="05F1EDFB" w:rsidRDefault="006E0CD1" w14:paraId="35A85167" wp14:noSpellErr="1" wp14:textId="240EF8FA">
      <w:pPr>
        <w:pStyle w:val="cabealho2"/>
        <w:rPr>
          <w:lang w:eastAsia="en-US"/>
        </w:rPr>
      </w:pPr>
      <w:bookmarkStart w:name="_Toc533767854" w:id="12"/>
      <w:bookmarkEnd w:id="12"/>
    </w:p>
    <w:p xmlns:wp14="http://schemas.microsoft.com/office/word/2010/wordml" w:rsidR="006E0CD1" w:rsidP="006E0CD1" w:rsidRDefault="006E0CD1" w14:paraId="637805D2" wp14:textId="77777777">
      <w:pPr>
        <w:rPr>
          <w:lang w:eastAsia="en-US"/>
        </w:rPr>
      </w:pPr>
    </w:p>
    <w:p xmlns:wp14="http://schemas.microsoft.com/office/word/2010/wordml" w:rsidR="009A3F87" w:rsidRDefault="009A3F87" w14:paraId="463F29E8" wp14:textId="77777777">
      <w:pPr>
        <w:rPr>
          <w:lang w:eastAsia="en-US"/>
        </w:rPr>
      </w:pPr>
      <w:r>
        <w:rPr>
          <w:lang w:eastAsia="en-US"/>
        </w:rPr>
        <w:br w:type="page"/>
      </w:r>
    </w:p>
    <w:p w:rsidR="05F1EDFB" w:rsidP="17213B02" w:rsidRDefault="05F1EDFB" w14:paraId="1176259A" w14:textId="678CA128">
      <w:pPr>
        <w:pStyle w:val="cabealho1"/>
        <w:rPr>
          <w:lang w:eastAsia="en-US"/>
        </w:rPr>
      </w:pPr>
      <w:r w:rsidRPr="17213B02" w:rsidR="17213B02">
        <w:rPr>
          <w:lang w:eastAsia="en-US"/>
        </w:rPr>
        <w:t>Back-</w:t>
      </w:r>
      <w:proofErr w:type="spellStart"/>
      <w:r w:rsidRPr="17213B02" w:rsidR="17213B02">
        <w:rPr>
          <w:lang w:eastAsia="en-US"/>
        </w:rPr>
        <w:t>End</w:t>
      </w:r>
      <w:proofErr w:type="spellEnd"/>
    </w:p>
    <w:p w:rsidR="17213B02" w:rsidP="17213B02" w:rsidRDefault="17213B02" w14:paraId="7EC24B21" w14:textId="02D353C4">
      <w:pPr>
        <w:pStyle w:val="Normal"/>
      </w:pPr>
    </w:p>
    <w:p xmlns:wp14="http://schemas.microsoft.com/office/word/2010/wordml" w:rsidR="006E0CD1" w:rsidP="17213B02" w:rsidRDefault="006E0CD1" w14:paraId="40F0A76D" wp14:textId="65920662">
      <w:pPr>
        <w:pStyle w:val="cabealho2"/>
        <w:rPr>
          <w:lang w:eastAsia="en-US"/>
        </w:rPr>
      </w:pPr>
      <w:bookmarkStart w:name="_Toc533767856" w:id="14"/>
      <w:r w:rsidRPr="17213B02" w:rsidR="17213B02">
        <w:rPr>
          <w:lang w:eastAsia="en-US"/>
        </w:rPr>
        <w:t>Swagger</w:t>
      </w:r>
      <w:bookmarkEnd w:id="14"/>
    </w:p>
    <w:p xmlns:wp14="http://schemas.microsoft.com/office/word/2010/wordml" w:rsidR="006E0CD1" w:rsidP="17213B02" w:rsidRDefault="006E0CD1" w14:paraId="1F8D1C8A" wp14:textId="6256F03D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 xml:space="preserve">Swagger é um framework para descrição, consumo e visualização de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>. E seu grande objetivo é permitir que a documentação possa evoluir no mesmo ritmo da implementação, já que pode ser gerada automaticamente com base em anotações do código</w:t>
      </w:r>
    </w:p>
    <w:p xmlns:wp14="http://schemas.microsoft.com/office/word/2010/wordml" w:rsidR="006E0CD1" w:rsidP="17213B02" w:rsidRDefault="006E0CD1" w14:paraId="099F3C88" wp14:textId="2BB1E08A">
      <w:pPr>
        <w:pStyle w:val="Normal"/>
      </w:pPr>
      <w:r>
        <w:drawing>
          <wp:inline xmlns:wp14="http://schemas.microsoft.com/office/word/2010/wordprocessingDrawing" wp14:editId="238A867D" wp14:anchorId="368A64D9">
            <wp:extent cx="5670340" cy="6728169"/>
            <wp:effectExtent l="0" t="0" r="0" b="0"/>
            <wp:docPr id="1966771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57115dc03945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0340" cy="67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34CE3A9A" wp14:textId="0AFBABDD">
      <w:pPr>
        <w:pStyle w:val="cabealho2"/>
        <w:rPr>
          <w:lang w:eastAsia="en-US"/>
        </w:rPr>
      </w:pPr>
      <w:r w:rsidRPr="17213B02" w:rsidR="17213B02">
        <w:rPr>
          <w:lang w:eastAsia="en-US"/>
        </w:rPr>
        <w:t>Deploy</w:t>
      </w:r>
    </w:p>
    <w:p w:rsidR="17213B02" w:rsidP="17213B02" w:rsidRDefault="17213B02" w14:paraId="34B72433" w14:textId="63CA666A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>É o processo que envolve as definições sobre o lugar em que ficará sua aplicação, como os usuários a encontrarão e todas as configurações necessárias para que ela funcione corretamente.</w:t>
      </w:r>
    </w:p>
    <w:p w:rsidR="17213B02" w:rsidP="17213B02" w:rsidRDefault="17213B02" w14:paraId="1EEB249A" w14:textId="7AD3FAE0">
      <w:pPr>
        <w:pStyle w:val="Normal"/>
      </w:pPr>
      <w:r>
        <w:drawing>
          <wp:inline wp14:editId="4FF3F33A" wp14:anchorId="2562D4C6">
            <wp:extent cx="4171950" cy="1171575"/>
            <wp:effectExtent l="0" t="0" r="0" b="0"/>
            <wp:docPr id="1734846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db6a9e227e40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719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05F1EDFB" w:rsidRDefault="006E0CD1" w14:paraId="4AA341F6" wp14:textId="32F2F695">
      <w:pPr>
        <w:pStyle w:val="cabealho2"/>
        <w:rPr>
          <w:lang w:eastAsia="en-US"/>
        </w:rPr>
      </w:pPr>
      <w:r w:rsidRPr="05F1EDFB" w:rsidR="05F1EDFB">
        <w:rPr>
          <w:lang w:eastAsia="en-US"/>
        </w:rPr>
        <w:t xml:space="preserve">Pacotes do </w:t>
      </w:r>
      <w:proofErr w:type="spellStart"/>
      <w:r w:rsidRPr="05F1EDFB" w:rsidR="05F1EDFB">
        <w:rPr>
          <w:lang w:eastAsia="en-US"/>
        </w:rPr>
        <w:t>NuGet</w:t>
      </w:r>
      <w:proofErr w:type="spellEnd"/>
      <w:r w:rsidRPr="05F1EDFB" w:rsidR="05F1EDFB">
        <w:rPr>
          <w:lang w:eastAsia="en-US"/>
        </w:rPr>
        <w:t xml:space="preserve"> </w:t>
      </w:r>
    </w:p>
    <w:p xmlns:wp14="http://schemas.microsoft.com/office/word/2010/wordml" w:rsidR="006E0CD1" w:rsidP="05F1EDFB" w:rsidRDefault="006E0CD1" w14:paraId="4E793FFA" wp14:textId="7680945C">
      <w:pPr>
        <w:pStyle w:val="cabealho2"/>
        <w:rPr>
          <w:lang w:eastAsia="en-US"/>
        </w:rPr>
      </w:pPr>
    </w:p>
    <w:p w:rsidR="05F1EDFB" w:rsidP="05F1EDFB" w:rsidRDefault="05F1EDFB" w14:paraId="260C458C" w14:textId="11E22FE8">
      <w:pPr>
        <w:pStyle w:val="Normal"/>
        <w:rPr>
          <w:noProof w:val="0"/>
          <w:lang w:val="pt-BR"/>
        </w:rPr>
      </w:pPr>
      <w:r w:rsidRPr="05F1EDFB" w:rsidR="05F1EDFB">
        <w:rPr>
          <w:noProof w:val="0"/>
          <w:lang w:val="pt-BR"/>
        </w:rPr>
        <w:t xml:space="preserve">O </w:t>
      </w:r>
      <w:proofErr w:type="spellStart"/>
      <w:r w:rsidRPr="05F1EDFB" w:rsidR="05F1EDFB">
        <w:rPr>
          <w:noProof w:val="0"/>
          <w:lang w:val="pt-BR"/>
        </w:rPr>
        <w:t>NuGet</w:t>
      </w:r>
      <w:proofErr w:type="spellEnd"/>
      <w:r w:rsidRPr="05F1EDFB" w:rsidR="05F1EDFB">
        <w:rPr>
          <w:noProof w:val="0"/>
          <w:lang w:val="pt-BR"/>
        </w:rPr>
        <w:t xml:space="preserve">, anteriormente chamado de </w:t>
      </w:r>
      <w:proofErr w:type="spellStart"/>
      <w:r w:rsidRPr="05F1EDFB" w:rsidR="05F1EDFB">
        <w:rPr>
          <w:noProof w:val="0"/>
          <w:lang w:val="pt-BR"/>
        </w:rPr>
        <w:t>NuPack</w:t>
      </w:r>
      <w:proofErr w:type="spellEnd"/>
      <w:r w:rsidRPr="05F1EDFB" w:rsidR="05F1EDFB">
        <w:rPr>
          <w:noProof w:val="0"/>
          <w:lang w:val="pt-BR"/>
        </w:rPr>
        <w:t>, é um gerenciador de pacotes (</w:t>
      </w:r>
      <w:proofErr w:type="gramStart"/>
      <w:r w:rsidRPr="05F1EDFB" w:rsidR="05F1EDFB">
        <w:rPr>
          <w:noProof w:val="0"/>
          <w:lang w:val="pt-BR"/>
        </w:rPr>
        <w:t xml:space="preserve">bibliotecas) </w:t>
      </w:r>
      <w:r w:rsidRPr="05F1EDFB" w:rsidR="05F1EDFB">
        <w:rPr>
          <w:noProof w:val="0"/>
          <w:lang w:val="pt-BR"/>
        </w:rPr>
        <w:t xml:space="preserve"> </w:t>
      </w:r>
      <w:r w:rsidRPr="05F1EDFB" w:rsidR="05F1EDFB">
        <w:rPr>
          <w:noProof w:val="0"/>
          <w:lang w:val="pt-BR"/>
        </w:rPr>
        <w:t>.</w:t>
      </w:r>
      <w:proofErr w:type="gramEnd"/>
      <w:r w:rsidRPr="05F1EDFB" w:rsidR="05F1EDFB">
        <w:rPr>
          <w:noProof w:val="0"/>
          <w:lang w:val="pt-BR"/>
        </w:rPr>
        <w:t xml:space="preserve"> NET </w:t>
      </w:r>
      <w:r w:rsidRPr="05F1EDFB" w:rsidR="05F1EDFB">
        <w:rPr>
          <w:noProof w:val="0"/>
          <w:lang w:val="pt-BR"/>
        </w:rPr>
        <w:t>que busca</w:t>
      </w:r>
      <w:r w:rsidRPr="05F1EDFB" w:rsidR="05F1EDFB">
        <w:rPr>
          <w:noProof w:val="0"/>
          <w:lang w:val="pt-BR"/>
        </w:rPr>
        <w:t xml:space="preserve"> facilitar a instalação, remoção e atualização das referências (arquivos .</w:t>
      </w:r>
      <w:proofErr w:type="spellStart"/>
      <w:r w:rsidRPr="05F1EDFB" w:rsidR="05F1EDFB">
        <w:rPr>
          <w:noProof w:val="0"/>
          <w:lang w:val="pt-BR"/>
        </w:rPr>
        <w:t>dll</w:t>
      </w:r>
      <w:proofErr w:type="spellEnd"/>
      <w:r w:rsidRPr="05F1EDFB" w:rsidR="05F1EDFB">
        <w:rPr>
          <w:noProof w:val="0"/>
          <w:lang w:val="pt-BR"/>
        </w:rPr>
        <w:t>) em projetos.</w:t>
      </w:r>
    </w:p>
    <w:p w:rsidR="05F1EDFB" w:rsidP="05F1EDFB" w:rsidRDefault="05F1EDFB" w14:paraId="64F4E036" w14:textId="5129A0F1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Swashbuckle.AspNetCore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4.0.1</w:t>
      </w:r>
    </w:p>
    <w:p w:rsidR="05F1EDFB" w:rsidP="05F1EDFB" w:rsidRDefault="05F1EDFB" w14:paraId="3C81A83F" w14:textId="5D61E8CC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System.Data.SqlClient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4.6.1</w:t>
      </w:r>
    </w:p>
    <w:p w:rsidR="05F1EDFB" w:rsidP="05F1EDFB" w:rsidRDefault="05F1EDFB" w14:paraId="02231CD9" w14:textId="655D760C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 2.1.11</w:t>
      </w:r>
    </w:p>
    <w:p w:rsidR="05F1EDFB" w:rsidP="05F1EDFB" w:rsidRDefault="05F1EDFB" w14:paraId="5BE81F4B" w14:textId="01D41BC9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Microsoft.EntityFrameworkCore.SqlServer.Design 1.1.6</w:t>
      </w:r>
    </w:p>
    <w:p w:rsidR="05F1EDFB" w:rsidP="05F1EDFB" w:rsidRDefault="05F1EDFB" w14:paraId="2044B26F" w14:textId="183FDF0B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Microsoft.EntityFrameworkCore.Tools 2.1.11</w:t>
      </w:r>
    </w:p>
    <w:p w:rsidR="05F1EDFB" w:rsidP="05F1EDFB" w:rsidRDefault="05F1EDFB" w14:paraId="143D83FF" w14:textId="79B2D2F3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Microsoft.AspNetCore.Authentication.JwtBearer</w:t>
      </w: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2.1.1</w:t>
      </w:r>
    </w:p>
    <w:p w:rsidR="05F1EDFB" w:rsidP="17213B02" w:rsidRDefault="05F1EDFB" w14:paraId="3124A3A8" w14:textId="510FCD5F">
      <w:pPr>
        <w:pStyle w:val="ListParagraph"/>
        <w:numPr>
          <w:ilvl w:val="0"/>
          <w:numId w:val="7"/>
        </w:numPr>
        <w:rPr>
          <w:noProof w:val="0"/>
          <w:color w:val="4B473D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System.IdentityModel.Tokens.Jwt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5.5.0</w:t>
      </w:r>
    </w:p>
    <w:p xmlns:wp14="http://schemas.microsoft.com/office/word/2010/wordml" w:rsidR="006E0CD1" w:rsidP="17213B02" w:rsidRDefault="006E0CD1" w14:paraId="75DE0043" wp14:textId="6C0144D6">
      <w:pPr>
        <w:pStyle w:val="cabealho2"/>
        <w:ind w:left="0"/>
        <w:rPr>
          <w:sz w:val="22"/>
          <w:szCs w:val="22"/>
          <w:lang w:eastAsia="en-US"/>
        </w:rPr>
      </w:pPr>
      <w:bookmarkStart w:name="_Toc533767857" w:id="15"/>
      <w:r w:rsidRPr="17213B02" w:rsidR="17213B02">
        <w:rPr>
          <w:sz w:val="22"/>
          <w:szCs w:val="22"/>
          <w:lang w:eastAsia="en-US"/>
        </w:rPr>
        <w:t xml:space="preserve">Outras Ferramentas : </w:t>
      </w:r>
      <w:bookmarkEnd w:id="15"/>
    </w:p>
    <w:p xmlns:wp14="http://schemas.microsoft.com/office/word/2010/wordml" w:rsidR="006E0CD1" w:rsidP="17213B02" w:rsidRDefault="006E0CD1" w14:paraId="35AA5DDA" wp14:textId="44943759">
      <w:pPr>
        <w:pStyle w:val="Normal"/>
        <w:ind w:firstLine="720"/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SqlClient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EFCore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JSON Web Tokens</w:t>
      </w:r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Postman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,Trello  </w:t>
      </w:r>
    </w:p>
    <w:p xmlns:wp14="http://schemas.microsoft.com/office/word/2010/wordml" w:rsidR="006E0CD1" w:rsidP="5E8A8BC2" w:rsidRDefault="006E0CD1" w14:paraId="77F9C6FF" wp14:textId="7DEDA8D6">
      <w:pPr>
        <w:pStyle w:val="cabealho2"/>
        <w:ind w:left="0"/>
        <w:rPr>
          <w:lang w:eastAsia="en-US"/>
        </w:rPr>
      </w:pPr>
      <w:r w:rsidRPr="5E8A8BC2" w:rsidR="5E8A8BC2">
        <w:rPr>
          <w:lang w:eastAsia="en-US"/>
        </w:rPr>
        <w:t>Arquitetura Do Projeto</w:t>
      </w:r>
    </w:p>
    <w:p w:rsidR="5E8A8BC2" w:rsidP="5E8A8BC2" w:rsidRDefault="5E8A8BC2" w14:paraId="49B53BEA" w14:textId="21D2A99E">
      <w:pPr>
        <w:pStyle w:val="Normal"/>
      </w:pPr>
      <w:r>
        <w:drawing>
          <wp:inline wp14:editId="58FA44CD" wp14:anchorId="4AE88C6E">
            <wp:extent cx="5648326" cy="2741791"/>
            <wp:effectExtent l="0" t="0" r="0" b="0"/>
            <wp:docPr id="77024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d9507cd2646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8326" cy="27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4E13D6B4" wp14:textId="571CB40C">
      <w:pPr>
        <w:pStyle w:val="cabealho2"/>
        <w:ind w:left="0"/>
        <w:rPr>
          <w:lang w:eastAsia="en-US"/>
        </w:rPr>
      </w:pPr>
      <w:r w:rsidRPr="17213B02" w:rsidR="17213B02">
        <w:rPr>
          <w:lang w:eastAsia="en-US"/>
        </w:rPr>
        <w:t>Postman</w:t>
      </w:r>
    </w:p>
    <w:p xmlns:wp14="http://schemas.microsoft.com/office/word/2010/wordml" w:rsidR="009A3F87" w:rsidP="17213B02" w:rsidRDefault="009A3F87" w14:paraId="082F0D3E" wp14:textId="6424C529">
      <w:pPr>
        <w:pStyle w:val="Normal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17213B02" w:rsidR="17213B02">
        <w:rPr>
          <w:noProof w:val="0"/>
          <w:lang w:val="pt-BR"/>
        </w:rPr>
        <w:t xml:space="preserve">O </w:t>
      </w:r>
      <w:proofErr w:type="spellStart"/>
      <w:r w:rsidRPr="17213B02" w:rsidR="17213B02">
        <w:rPr>
          <w:noProof w:val="0"/>
          <w:lang w:val="pt-BR"/>
        </w:rPr>
        <w:t>Postman</w:t>
      </w:r>
      <w:proofErr w:type="spellEnd"/>
      <w:r w:rsidRPr="17213B02" w:rsidR="17213B02">
        <w:rPr>
          <w:noProof w:val="0"/>
          <w:lang w:val="pt-BR"/>
        </w:rPr>
        <w:t xml:space="preserve"> é uma ferramenta que tem como objetivo testar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 xml:space="preserve"> (Web APIs) por meio do envio de requisições HTTP e da análise do seu retorno.</w:t>
      </w:r>
    </w:p>
    <w:p xmlns:wp14="http://schemas.microsoft.com/office/word/2010/wordml" w:rsidR="009A3F87" w:rsidP="17213B02" w:rsidRDefault="009A3F87" w14:paraId="5A0584D8" wp14:textId="7890F1AE">
      <w:pPr>
        <w:pStyle w:val="Normal"/>
        <w:jc w:val="center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Senai.OpFlix.WebApi.postman_collection</w:t>
      </w:r>
      <w:proofErr w:type="spellEnd"/>
    </w:p>
    <w:p xmlns:wp14="http://schemas.microsoft.com/office/word/2010/wordml" w:rsidR="009A3F87" w:rsidP="17213B02" w:rsidRDefault="009A3F87" w14:paraId="1B5933AF" wp14:textId="60316645">
      <w:pPr>
        <w:pStyle w:val="Normal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xmlns:wp14="http://schemas.microsoft.com/office/word/2010/wordml" w:rsidR="009A3F87" w:rsidP="57165A92" w:rsidRDefault="009A3F87" w14:paraId="3F77B413" wp14:textId="3428DA77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w:rsidR="57165A92" w:rsidP="0CD222D5" w:rsidRDefault="57165A92" w14:paraId="4E0D6DCE" w14:textId="637DBEB2">
      <w:pPr>
        <w:pStyle w:val="cabealho1"/>
      </w:pPr>
      <w:r w:rsidR="0CD222D5">
        <w:rPr/>
        <w:t>Protótipos</w:t>
      </w:r>
    </w:p>
    <w:p w:rsidR="57165A92" w:rsidP="57165A92" w:rsidRDefault="57165A92" w14:paraId="44102C99" w14:textId="1B1AFA36">
      <w:pPr>
        <w:pStyle w:val="Normal"/>
      </w:pPr>
      <w:r w:rsidR="18D6FE8D">
        <w:rPr/>
        <w:t>Front-End :</w:t>
      </w:r>
      <w:r>
        <w:drawing>
          <wp:inline wp14:editId="3008CC7F" wp14:anchorId="665B98CA">
            <wp:extent cx="5940436" cy="3378622"/>
            <wp:effectExtent l="0" t="0" r="0" b="0"/>
            <wp:docPr id="1391520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dbee2b4f1b44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36" cy="33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222D5" w:rsidP="0CD222D5" w:rsidRDefault="0CD222D5" w14:paraId="7E511598" w14:textId="5FA462D4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w:rsidR="57165A92" w:rsidP="0CD222D5" w:rsidRDefault="57165A92" w14:paraId="5C9F3007" w14:textId="1C87FE64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0CD222D5" w:rsidR="0CD222D5">
        <w:rPr>
          <w:rFonts w:ascii="Garamond" w:hAnsi="Garamond" w:eastAsia="Garamond" w:cs="Garamond"/>
          <w:noProof w:val="0"/>
          <w:sz w:val="22"/>
          <w:szCs w:val="22"/>
          <w:lang w:val="pt-BR"/>
        </w:rPr>
        <w:t>Mobile:</w:t>
      </w:r>
    </w:p>
    <w:p w:rsidR="0CD222D5" w:rsidP="0CD222D5" w:rsidRDefault="0CD222D5" w14:paraId="72522E45" w14:textId="57B4631D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18D6FE8D" w:rsidR="18D6FE8D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             </w:t>
      </w:r>
      <w:r>
        <w:drawing>
          <wp:inline wp14:editId="22B30708" wp14:anchorId="56A7A472">
            <wp:extent cx="4572000" cy="4181475"/>
            <wp:effectExtent l="0" t="0" r="0" b="0"/>
            <wp:docPr id="1009139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51c46d14444f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3F87" w:rsidP="17213B02" w:rsidRDefault="009A3F87" w14:paraId="61829076" wp14:textId="5A708F5C">
      <w:pPr>
        <w:pStyle w:val="Normal"/>
        <w:rPr>
          <w:rFonts w:eastAsia="Garamond" w:eastAsiaTheme="minorAscii"/>
          <w:color w:val="FFFFFF" w:themeColor="background1" w:themeTint="FF" w:themeShade="FF"/>
          <w:sz w:val="22"/>
          <w:szCs w:val="22"/>
          <w:lang w:eastAsia="en-US"/>
        </w:rPr>
      </w:pPr>
      <w:r>
        <w:br w:type="page"/>
      </w:r>
    </w:p>
    <w:p xmlns:wp14="http://schemas.microsoft.com/office/word/2010/wordml" w:rsidR="008A7F37" w:rsidP="009A3F87" w:rsidRDefault="009A3F87" w14:paraId="12466908" wp14:textId="77777777">
      <w:pPr>
        <w:pStyle w:val="cabealho1"/>
      </w:pPr>
      <w:bookmarkStart w:name="_Toc533767858" w:id="16"/>
      <w:r w:rsidR="57165A92">
        <w:rPr/>
        <w:t>Front-</w:t>
      </w:r>
      <w:proofErr w:type="spellStart"/>
      <w:r w:rsidR="57165A92">
        <w:rPr/>
        <w:t>End</w:t>
      </w:r>
      <w:proofErr w:type="spellEnd"/>
      <w:bookmarkEnd w:id="16"/>
    </w:p>
    <w:p w:rsidR="57165A92" w:rsidP="57165A92" w:rsidRDefault="57165A92" w14:paraId="7CB4F277" w14:textId="2A21AB35">
      <w:pPr>
        <w:pStyle w:val="Normal"/>
        <w:jc w:val="left"/>
        <w:rPr>
          <w:b w:val="1"/>
          <w:bCs w:val="1"/>
          <w:u w:val="single"/>
        </w:rPr>
      </w:pPr>
      <w:r w:rsidRPr="18D6FE8D" w:rsidR="18D6FE8D">
        <w:rPr>
          <w:b w:val="1"/>
          <w:bCs w:val="1"/>
          <w:u w:val="single"/>
        </w:rPr>
        <w:t>Home</w:t>
      </w:r>
      <w:r>
        <w:drawing>
          <wp:inline wp14:editId="56E81A92" wp14:anchorId="3A8A79C6">
            <wp:extent cx="5661549" cy="3125648"/>
            <wp:effectExtent l="0" t="0" r="0" b="0"/>
            <wp:docPr id="728033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02584a79ce4c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1549" cy="312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C7DA51E" w14:textId="6EAEC6EE">
      <w:pPr>
        <w:pStyle w:val="Normal"/>
        <w:rPr>
          <w:b w:val="1"/>
          <w:bCs w:val="1"/>
          <w:u w:val="single"/>
        </w:rPr>
      </w:pPr>
      <w:r w:rsidRPr="18D6FE8D" w:rsidR="18D6FE8D">
        <w:rPr>
          <w:b w:val="1"/>
          <w:bCs w:val="1"/>
          <w:u w:val="single"/>
        </w:rPr>
        <w:t>Main</w:t>
      </w:r>
      <w:r w:rsidRPr="18D6FE8D" w:rsidR="18D6FE8D">
        <w:rPr>
          <w:b w:val="1"/>
          <w:bCs w:val="1"/>
          <w:u w:val="single"/>
        </w:rPr>
        <w:t xml:space="preserve">  </w:t>
      </w:r>
      <w:r w:rsidRPr="18D6FE8D" w:rsidR="18D6FE8D">
        <w:rPr>
          <w:b w:val="1"/>
          <w:bCs w:val="1"/>
          <w:u w:val="single"/>
        </w:rPr>
        <w:t>Adm</w:t>
      </w:r>
      <w:r>
        <w:drawing>
          <wp:inline wp14:editId="43D56438" wp14:anchorId="2308E8B5">
            <wp:extent cx="5717542" cy="3156560"/>
            <wp:effectExtent l="0" t="0" r="0" b="0"/>
            <wp:docPr id="133009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3377119c0347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7542" cy="31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F1EA160" w14:textId="1999BCBB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Main 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27805940" w14:textId="1F212FDB">
      <w:pPr>
        <w:pStyle w:val="Normal"/>
      </w:pPr>
      <w:r>
        <w:drawing>
          <wp:inline wp14:editId="43E6BF55" wp14:anchorId="29150C4D">
            <wp:extent cx="5736690" cy="3179082"/>
            <wp:effectExtent l="0" t="0" r="0" b="0"/>
            <wp:docPr id="1910438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95e321a97549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6690" cy="31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4561C2DC" w14:textId="060D8B3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Lista Adm</w:t>
      </w:r>
    </w:p>
    <w:p w:rsidR="57165A92" w:rsidP="57165A92" w:rsidRDefault="57165A92" w14:paraId="03E7BB00" w14:textId="0A685C3C">
      <w:pPr>
        <w:pStyle w:val="Normal"/>
        <w:rPr>
          <w:b w:val="1"/>
          <w:bCs w:val="1"/>
          <w:u w:val="single"/>
        </w:rPr>
      </w:pPr>
      <w:r>
        <w:drawing>
          <wp:inline wp14:editId="22E7607A" wp14:anchorId="4A0D4602">
            <wp:extent cx="5753098" cy="3188176"/>
            <wp:effectExtent l="0" t="0" r="0" b="0"/>
            <wp:docPr id="1559680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61adea33840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318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02ED050" w14:textId="55298B92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Lista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5938F439" w14:textId="493186EB">
      <w:pPr>
        <w:pStyle w:val="Normal"/>
        <w:rPr>
          <w:b w:val="1"/>
          <w:bCs w:val="1"/>
          <w:u w:val="single"/>
        </w:rPr>
      </w:pPr>
      <w:r>
        <w:drawing>
          <wp:inline wp14:editId="751589E1" wp14:anchorId="09BA001C">
            <wp:extent cx="5781674" cy="3204012"/>
            <wp:effectExtent l="0" t="0" r="0" b="0"/>
            <wp:docPr id="217487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bc3789e27240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1674" cy="320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15C012A0" w14:textId="11F11AA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Adm</w:t>
      </w:r>
    </w:p>
    <w:p w:rsidR="57165A92" w:rsidP="57165A92" w:rsidRDefault="57165A92" w14:paraId="747F1726" w14:textId="2CAF5030">
      <w:pPr>
        <w:pStyle w:val="Normal"/>
        <w:rPr>
          <w:b w:val="1"/>
          <w:bCs w:val="1"/>
          <w:u w:val="single"/>
        </w:rPr>
      </w:pPr>
      <w:r>
        <w:drawing>
          <wp:inline wp14:editId="6D07E75D" wp14:anchorId="75C2C67E">
            <wp:extent cx="5829300" cy="3230404"/>
            <wp:effectExtent l="0" t="0" r="0" b="0"/>
            <wp:docPr id="1593387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db9336d53146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9300" cy="32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7F263763" w14:textId="51C82A30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Filme</w:t>
      </w:r>
    </w:p>
    <w:p w:rsidR="57165A92" w:rsidP="57165A92" w:rsidRDefault="57165A92" w14:paraId="3E1BA29A" w14:textId="6908846B">
      <w:pPr>
        <w:pStyle w:val="Normal"/>
        <w:rPr>
          <w:b w:val="1"/>
          <w:bCs w:val="1"/>
          <w:u w:val="single"/>
        </w:rPr>
      </w:pPr>
      <w:r>
        <w:drawing>
          <wp:inline wp14:editId="12EA902E" wp14:anchorId="68703BFF">
            <wp:extent cx="5857875" cy="3221831"/>
            <wp:effectExtent l="0" t="0" r="0" b="0"/>
            <wp:docPr id="816903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cd96f16b6a4a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875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7AD11F1" w14:textId="5E2DEB3F">
      <w:pPr>
        <w:pStyle w:val="Normal"/>
      </w:pPr>
    </w:p>
    <w:p xmlns:wp14="http://schemas.microsoft.com/office/word/2010/wordml" w:rsidR="009A3F87" w:rsidRDefault="009A3F87" w14:paraId="17AD93B2" wp14:textId="77777777">
      <w:r>
        <w:br w:type="page"/>
      </w:r>
    </w:p>
    <w:p xmlns:wp14="http://schemas.microsoft.com/office/word/2010/wordml" w:rsidR="009A3F87" w:rsidP="009A3F87" w:rsidRDefault="009A3F87" w14:paraId="56D43A64" wp14:textId="77777777">
      <w:pPr>
        <w:pStyle w:val="cabealho1"/>
      </w:pPr>
      <w:bookmarkStart w:name="_Toc533767859" w:id="17"/>
      <w:r>
        <w:lastRenderedPageBreak/>
        <w:t>Mobile</w:t>
      </w:r>
      <w:bookmarkEnd w:id="17"/>
    </w:p>
    <w:p xmlns:wp14="http://schemas.microsoft.com/office/word/2010/wordml" w:rsidR="009A3F87" w:rsidP="79049D36" w:rsidRDefault="009A3F87" w14:paraId="4635ACC3" wp14:textId="497BB5B1">
      <w:pPr>
        <w:pStyle w:val="Normal"/>
        <w:ind/>
      </w:pPr>
      <w:r w:rsidR="79049D36">
        <w:rPr/>
        <w:t xml:space="preserve">               </w:t>
      </w:r>
      <w:proofErr w:type="gramStart"/>
      <w:r w:rsidR="79049D36">
        <w:rPr/>
        <w:t>Cadastro :</w:t>
      </w:r>
      <w:proofErr w:type="gramEnd"/>
      <w:r w:rsidR="79049D36">
        <w:rPr/>
        <w:t xml:space="preserve">                                                  Login :                                </w:t>
      </w:r>
      <w:r w:rsidR="79049D36">
        <w:rPr/>
        <w:t>Perfil :</w:t>
      </w:r>
      <w:r w:rsidR="79049D36">
        <w:rPr/>
        <w:t xml:space="preserve">     </w:t>
      </w:r>
      <w:r w:rsidR="79049D36">
        <w:rPr/>
        <w:t xml:space="preserve"> </w:t>
      </w:r>
    </w:p>
    <w:p xmlns:wp14="http://schemas.microsoft.com/office/word/2010/wordml" w:rsidR="009A3F87" w:rsidP="79049D36" w:rsidRDefault="009A3F87" w14:paraId="22CD682C" wp14:textId="79EDB1E2">
      <w:pPr>
        <w:pStyle w:val="Normal"/>
        <w:ind/>
      </w:pPr>
      <w:r>
        <w:drawing>
          <wp:inline xmlns:wp14="http://schemas.microsoft.com/office/word/2010/wordprocessingDrawing" wp14:editId="6F7AD105" wp14:anchorId="341D2B91">
            <wp:extent cx="1853338" cy="3722185"/>
            <wp:effectExtent l="0" t="0" r="0" b="0"/>
            <wp:docPr id="1256209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5066029f3749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53338" cy="37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D6FE8D">
        <w:rPr/>
        <w:t xml:space="preserve"> </w:t>
      </w:r>
      <w:r>
        <w:drawing>
          <wp:inline xmlns:wp14="http://schemas.microsoft.com/office/word/2010/wordprocessingDrawing" wp14:editId="2ECB64BA" wp14:anchorId="352695BA">
            <wp:extent cx="1822186" cy="3721913"/>
            <wp:effectExtent l="0" t="0" r="0" b="0"/>
            <wp:docPr id="1647917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fc93c007948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22186" cy="37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D6FE8D">
        <w:rPr/>
        <w:t xml:space="preserve"> </w:t>
      </w:r>
      <w:r>
        <w:drawing>
          <wp:inline xmlns:wp14="http://schemas.microsoft.com/office/word/2010/wordprocessingDrawing" wp14:editId="17F8BF80" wp14:anchorId="36091E17">
            <wp:extent cx="1788886" cy="3701143"/>
            <wp:effectExtent l="0" t="0" r="0" b="0"/>
            <wp:docPr id="1429722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a1881ec73e4d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88886" cy="370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3F87" w:rsidP="0CD222D5" w:rsidRDefault="009A3F87" w14:paraId="5BE42E82" wp14:textId="6DE683CF">
      <w:pPr>
        <w:pStyle w:val="Normal"/>
      </w:pPr>
    </w:p>
    <w:p w:rsidR="79049D36" w:rsidP="79049D36" w:rsidRDefault="79049D36" w14:paraId="79C8279E" w14:textId="7FD3D973">
      <w:pPr>
        <w:pStyle w:val="Normal"/>
      </w:pPr>
    </w:p>
    <w:p w:rsidR="793ECFE1" w:rsidP="793ECFE1" w:rsidRDefault="793ECFE1" w14:paraId="604878EB" w14:textId="4D1B04A0">
      <w:pPr>
        <w:pStyle w:val="Normal"/>
      </w:pPr>
      <w:r w:rsidR="0CD222D5">
        <w:rPr/>
        <w:t xml:space="preserve">                       Lista :                                   Filtrar Por Gênero :                      Buscar Por Nome :</w:t>
      </w:r>
    </w:p>
    <w:p w:rsidR="0CD222D5" w:rsidP="0CD222D5" w:rsidRDefault="0CD222D5" w14:paraId="3CDDD95A" w14:textId="252DAD2C">
      <w:pPr>
        <w:pStyle w:val="Normal"/>
      </w:pPr>
      <w:r>
        <w:drawing>
          <wp:inline wp14:editId="02BDD862" wp14:anchorId="2F9449C2">
            <wp:extent cx="1851632" cy="3734384"/>
            <wp:effectExtent l="0" t="0" r="0" b="0"/>
            <wp:docPr id="30500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113731fbc844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51632" cy="37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577A28" wp14:anchorId="7AF28AFC">
            <wp:extent cx="1837333" cy="3752850"/>
            <wp:effectExtent l="0" t="0" r="0" b="0"/>
            <wp:docPr id="1004938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ae59ebb52046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37333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D6FE8D">
        <w:rPr/>
        <w:t xml:space="preserve"> </w:t>
      </w:r>
      <w:r>
        <w:drawing>
          <wp:inline wp14:editId="0FC60F6D" wp14:anchorId="29A2BEA0">
            <wp:extent cx="1839371" cy="3757014"/>
            <wp:effectExtent l="0" t="0" r="0" b="0"/>
            <wp:docPr id="242610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3b0da34d5f45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39371" cy="37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222D5" w:rsidP="0CD222D5" w:rsidRDefault="0CD222D5" w14:paraId="058FDFEF" w14:textId="66360711">
      <w:pPr>
        <w:pStyle w:val="Normal"/>
      </w:pPr>
    </w:p>
    <w:p w:rsidR="0FE925A4" w:rsidP="0FE925A4" w:rsidRDefault="0FE925A4" w14:paraId="30548A7E" w14:textId="437568EA">
      <w:pPr>
        <w:pStyle w:val="cabealho1"/>
      </w:pPr>
      <w:r>
        <w:br w:type="page"/>
      </w:r>
      <w:r w:rsidR="0FE925A4">
        <w:rPr/>
        <w:t>MongoDb</w:t>
      </w:r>
    </w:p>
    <w:p w:rsidR="0FE925A4" w:rsidP="0FE925A4" w:rsidRDefault="0FE925A4" w14:paraId="52A6942F" w14:textId="4C1FCBE5">
      <w:pPr>
        <w:pStyle w:val="Normal"/>
      </w:pPr>
      <w:proofErr w:type="spellStart"/>
      <w:r w:rsidRPr="18D6FE8D" w:rsidR="18D6FE8D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>MongoDB</w:t>
      </w:r>
      <w:proofErr w:type="spellEnd"/>
      <w:r w:rsidRPr="18D6FE8D" w:rsidR="18D6FE8D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 é um software de banco de dados orientado a documentos livre, de código aberto e multiplataforma, escrito na linguagem C++. Classificado como um programa de banco de dados </w:t>
      </w:r>
      <w:proofErr w:type="spellStart"/>
      <w:r w:rsidRPr="18D6FE8D" w:rsidR="18D6FE8D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>NoSQL</w:t>
      </w:r>
      <w:proofErr w:type="spellEnd"/>
      <w:r w:rsidRPr="18D6FE8D" w:rsidR="18D6FE8D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, o </w:t>
      </w:r>
      <w:proofErr w:type="spellStart"/>
      <w:r w:rsidRPr="18D6FE8D" w:rsidR="18D6FE8D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>MongoDB</w:t>
      </w:r>
      <w:proofErr w:type="spellEnd"/>
      <w:r w:rsidRPr="18D6FE8D" w:rsidR="18D6FE8D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 usa documentos semelhantes a JSON com esquemas.</w:t>
      </w:r>
    </w:p>
    <w:p w:rsidR="18D6FE8D" w:rsidP="18D6FE8D" w:rsidRDefault="18D6FE8D" w14:paraId="04E678DC" w14:textId="341B7CB6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</w:pPr>
      <w:r>
        <w:drawing>
          <wp:inline wp14:editId="5FA3C727" wp14:anchorId="646D38AA">
            <wp:extent cx="1981200" cy="438150"/>
            <wp:effectExtent l="0" t="0" r="0" b="0"/>
            <wp:docPr id="56332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a3a0d167c94c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6FE8D" w:rsidP="18D6FE8D" w:rsidRDefault="18D6FE8D" w14:paraId="520AB9F2" w14:textId="07DCA24A">
      <w:pPr>
        <w:pStyle w:val="Normal"/>
      </w:pPr>
      <w:r>
        <w:drawing>
          <wp:inline wp14:editId="42CABB35" wp14:anchorId="25F5A9FB">
            <wp:extent cx="2762250" cy="190500"/>
            <wp:effectExtent l="0" t="0" r="0" b="0"/>
            <wp:docPr id="755798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792b8133974d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6FE8D" w:rsidP="18D6FE8D" w:rsidRDefault="18D6FE8D" w14:paraId="2E1B1134" w14:textId="3ADB88D8">
      <w:pPr>
        <w:pStyle w:val="Normal"/>
      </w:pPr>
      <w:r w:rsidR="18D6FE8D">
        <w:rPr/>
        <w:t>*Todos os Filmes , longitudes e latitudes foram cadastradas diretamente pelo front.</w:t>
      </w:r>
    </w:p>
    <w:p w:rsidR="18D6FE8D" w:rsidP="18D6FE8D" w:rsidRDefault="18D6FE8D" w14:paraId="1D92DA15" w14:textId="479405F7">
      <w:pPr>
        <w:pStyle w:val="Normal"/>
      </w:pPr>
      <w:r>
        <w:drawing>
          <wp:inline wp14:editId="4300E521" wp14:anchorId="79EA53B2">
            <wp:extent cx="3028950" cy="4572000"/>
            <wp:effectExtent l="0" t="0" r="0" b="0"/>
            <wp:docPr id="1945617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9f4ae8bbc45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C876DA" wp14:anchorId="3B09CBF5">
            <wp:extent cx="2558653" cy="4105275"/>
            <wp:effectExtent l="0" t="0" r="0" b="0"/>
            <wp:docPr id="192236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334423e70c4a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653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925A4" w:rsidP="0FE925A4" w:rsidRDefault="0FE925A4" w14:paraId="1484414A" w14:textId="341F2818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</w:pPr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Nesse Projeto o </w:t>
      </w:r>
      <w:proofErr w:type="spellStart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>MongoDB</w:t>
      </w:r>
      <w:proofErr w:type="spellEnd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 foi usado para cadastrar e listar as coordenadas de um lançamento.</w:t>
      </w:r>
    </w:p>
    <w:p w:rsidR="0FE925A4" w:rsidP="0FE925A4" w:rsidRDefault="0FE925A4" w14:paraId="0688EC42" w14:textId="67D14FA3">
      <w:pPr>
        <w:pStyle w:val="Normal"/>
      </w:pPr>
      <w:r>
        <w:drawing>
          <wp:inline wp14:editId="676D498C" wp14:anchorId="2F534CF1">
            <wp:extent cx="5642429" cy="2974030"/>
            <wp:effectExtent l="0" t="0" r="0" b="0"/>
            <wp:docPr id="1619307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6bb17c9b974a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2429" cy="29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D6FE8D">
        <w:rPr/>
        <w:t>++</w:t>
      </w:r>
    </w:p>
    <w:p w:rsidR="0FE925A4" w:rsidP="0FE925A4" w:rsidRDefault="0FE925A4" w14:paraId="639DC0D7" w14:textId="657E6FAA">
      <w:pPr>
        <w:pStyle w:val="cabealho1"/>
      </w:pPr>
      <w:bookmarkStart w:name="_Toc533767860" w:id="18"/>
      <w:r w:rsidR="0FE925A4">
        <w:rPr/>
        <w:t>Arquitetura do Projeto</w:t>
      </w:r>
      <w:bookmarkEnd w:id="18"/>
    </w:p>
    <w:p xmlns:wp14="http://schemas.microsoft.com/office/word/2010/wordml" w:rsidR="009A3F87" w:rsidP="009A3F87" w:rsidRDefault="009A3F87" w14:paraId="2DBF0D7D" wp14:textId="77777777"/>
    <w:p xmlns:wp14="http://schemas.microsoft.com/office/word/2010/wordml" w:rsidR="009A3F87" w:rsidRDefault="009A3F87" w14:paraId="6B62F1B3" wp14:textId="77777777">
      <w:r>
        <w:br w:type="page"/>
      </w:r>
    </w:p>
    <w:p xmlns:wp14="http://schemas.microsoft.com/office/word/2010/wordml" w:rsidR="009A3F87" w:rsidP="009A3F87" w:rsidRDefault="009A3F87" w14:paraId="1A8A572A" wp14:textId="77777777">
      <w:pPr>
        <w:pStyle w:val="cabealho1"/>
      </w:pPr>
      <w:bookmarkStart w:name="_Toc533767861" w:id="19"/>
      <w:r>
        <w:lastRenderedPageBreak/>
        <w:t>Referências</w:t>
      </w:r>
      <w:bookmarkEnd w:id="19"/>
    </w:p>
    <w:p xmlns:wp14="http://schemas.microsoft.com/office/word/2010/wordml" w:rsidR="00F03B38" w:rsidP="00F03B38" w:rsidRDefault="00F03B38" w14:paraId="02F2C34E" wp14:textId="77777777"/>
    <w:p xmlns:wp14="http://schemas.microsoft.com/office/word/2010/wordml" w:rsidR="00F03B38" w:rsidP="00F03B38" w:rsidRDefault="00F03B38" w14:paraId="3D001D39" wp14:textId="77777777">
      <w:pPr>
        <w:pStyle w:val="cabealho2"/>
      </w:pPr>
      <w:bookmarkStart w:name="_Toc533767862" w:id="20"/>
      <w:r>
        <w:t>Links</w:t>
      </w:r>
      <w:bookmarkEnd w:id="20"/>
    </w:p>
    <w:p xmlns:wp14="http://schemas.microsoft.com/office/word/2010/wordml" w:rsidR="00F03B38" w:rsidP="00F03B38" w:rsidRDefault="00F03B38" w14:paraId="680A4E5D" wp14:textId="77777777"/>
    <w:p xmlns:wp14="http://schemas.microsoft.com/office/word/2010/wordml" w:rsidRPr="00F03B38" w:rsidR="00F03B38" w:rsidP="00F03B38" w:rsidRDefault="00F03B38" w14:paraId="684BBF37" wp14:textId="77777777">
      <w:pPr>
        <w:pStyle w:val="cabealho2"/>
      </w:pPr>
      <w:bookmarkStart w:name="_Toc533767863" w:id="21"/>
      <w:r>
        <w:t>Livros</w:t>
      </w:r>
      <w:bookmarkEnd w:id="21"/>
    </w:p>
    <w:sectPr w:rsidRPr="00F03B38" w:rsidR="00F03B38" w:rsidSect="008A7F37">
      <w:pgSz w:w="11907" w:h="16839" w:orient="portrait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BE1D20" w:rsidRDefault="00BE1D20" w14:paraId="7194DBDC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BE1D20" w:rsidRDefault="00BE1D20" w14:paraId="769D0D3C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997D7D" w:rsidRDefault="00780DEF" w14:paraId="7C36AC76" wp14:textId="77777777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alignment="right" w:relativeTo="margin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BE1D20" w:rsidRDefault="00BE1D20" w14:paraId="1921983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BE1D20" w:rsidRDefault="00BE1D20" w14:paraId="296FEF7D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7">
    <w:abstractNumId w:val="6"/>
  </w:num>
  <w:num w:numId="6">
    <w:abstractNumId w:val="5"/>
  </w:num>
  <w:num w:numId="5">
    <w:abstractNumId w:val="4"/>
  </w: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attachedTemplate r:id="rId1"/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46B04"/>
    <w:rsid w:val="000C3257"/>
    <w:rsid w:val="000C4200"/>
    <w:rsid w:val="00173F68"/>
    <w:rsid w:val="001E537E"/>
    <w:rsid w:val="0021305B"/>
    <w:rsid w:val="00216516"/>
    <w:rsid w:val="00267CAA"/>
    <w:rsid w:val="002C440D"/>
    <w:rsid w:val="002E0003"/>
    <w:rsid w:val="00362822"/>
    <w:rsid w:val="00376460"/>
    <w:rsid w:val="003A1B68"/>
    <w:rsid w:val="00415171"/>
    <w:rsid w:val="00456E37"/>
    <w:rsid w:val="0046629B"/>
    <w:rsid w:val="004A0592"/>
    <w:rsid w:val="005177BA"/>
    <w:rsid w:val="00524B9A"/>
    <w:rsid w:val="0053755A"/>
    <w:rsid w:val="00585F9D"/>
    <w:rsid w:val="00657A13"/>
    <w:rsid w:val="00661ABB"/>
    <w:rsid w:val="00674BE9"/>
    <w:rsid w:val="00695C1D"/>
    <w:rsid w:val="006D6621"/>
    <w:rsid w:val="006E0CD1"/>
    <w:rsid w:val="006F3AFC"/>
    <w:rsid w:val="00723849"/>
    <w:rsid w:val="00730217"/>
    <w:rsid w:val="00780DEF"/>
    <w:rsid w:val="00792337"/>
    <w:rsid w:val="007C7D98"/>
    <w:rsid w:val="007F3CBC"/>
    <w:rsid w:val="00894B11"/>
    <w:rsid w:val="008A7F37"/>
    <w:rsid w:val="008B105D"/>
    <w:rsid w:val="008B137F"/>
    <w:rsid w:val="008D4D82"/>
    <w:rsid w:val="00952E23"/>
    <w:rsid w:val="009910D4"/>
    <w:rsid w:val="00997D7D"/>
    <w:rsid w:val="009A3F87"/>
    <w:rsid w:val="009E2D84"/>
    <w:rsid w:val="00A25BD2"/>
    <w:rsid w:val="00A967A8"/>
    <w:rsid w:val="00B36547"/>
    <w:rsid w:val="00B6468A"/>
    <w:rsid w:val="00BB5B9E"/>
    <w:rsid w:val="00BD3832"/>
    <w:rsid w:val="00BE1D20"/>
    <w:rsid w:val="00C26497"/>
    <w:rsid w:val="00C86073"/>
    <w:rsid w:val="00C92BD1"/>
    <w:rsid w:val="00C9559D"/>
    <w:rsid w:val="00D0024A"/>
    <w:rsid w:val="00DA19B6"/>
    <w:rsid w:val="00DB563A"/>
    <w:rsid w:val="00DE3EA9"/>
    <w:rsid w:val="00E43E78"/>
    <w:rsid w:val="00E6531E"/>
    <w:rsid w:val="00E95AA4"/>
    <w:rsid w:val="00E96F8D"/>
    <w:rsid w:val="00EB66D8"/>
    <w:rsid w:val="00F03B38"/>
    <w:rsid w:val="00F400AB"/>
    <w:rsid w:val="00F46C34"/>
    <w:rsid w:val="05F1EDFB"/>
    <w:rsid w:val="0CD222D5"/>
    <w:rsid w:val="0FE925A4"/>
    <w:rsid w:val="10B50948"/>
    <w:rsid w:val="17213B02"/>
    <w:rsid w:val="18D6FE8D"/>
    <w:rsid w:val="2CE1D796"/>
    <w:rsid w:val="57165A92"/>
    <w:rsid w:val="5E8A8BC2"/>
    <w:rsid w:val="79049D36"/>
    <w:rsid w:val="793ECFE1"/>
    <w:rsid w:val="7CD2F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2CE1D796"/>
  <w15:chartTrackingRefBased/>
  <w15:docId w15:val="{320b41be-5417-415b-a26b-84aa5884fe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EastAsia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7030A0"/>
      <w:sz w:val="26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1" w:customStyle="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color="auto" w:sz="8" w:space="1"/>
      </w:pBdr>
      <w:spacing w:after="200"/>
      <w:outlineLvl w:val="0"/>
    </w:pPr>
    <w:rPr>
      <w:rFonts w:asciiTheme="majorHAnsi" w:hAnsiTheme="majorHAnsi" w:eastAsiaTheme="majorEastAsia" w:cstheme="majorBidi"/>
      <w:color w:val="7030A0"/>
      <w:sz w:val="36"/>
      <w:szCs w:val="36"/>
    </w:rPr>
  </w:style>
  <w:style w:type="paragraph" w:styleId="cabealho2" w:customStyle="1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cabealho3" w:customStyle="1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cabealho4" w:customStyle="1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paragraph" w:styleId="Logotipo" w:customStyle="1">
    <w:name w:val="Logotipo"/>
    <w:basedOn w:val="Normal"/>
    <w:uiPriority w:val="99"/>
    <w:unhideWhenUsed/>
    <w:pPr>
      <w:spacing w:before="600"/>
    </w:pPr>
  </w:style>
  <w:style w:type="character" w:styleId="Espaoreservadoparatexto" w:customStyle="1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character" w:styleId="TtuloChar" w:customStyle="1">
    <w:name w:val="Título Char"/>
    <w:basedOn w:val="Fontepargpadro"/>
    <w:link w:val="Ttulo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styleId="SubttuloChar" w:customStyle="1">
    <w:name w:val="Subtítulo Char"/>
    <w:basedOn w:val="Fontepargpadro"/>
    <w:link w:val="Subttulo"/>
    <w:uiPriority w:val="11"/>
    <w:rPr>
      <w:sz w:val="32"/>
      <w:szCs w:val="32"/>
    </w:rPr>
  </w:style>
  <w:style w:type="paragraph" w:styleId="Semespaos" w:customStyle="1">
    <w:name w:val="Sem espaços"/>
    <w:uiPriority w:val="1"/>
    <w:qFormat/>
    <w:pPr>
      <w:spacing w:after="0" w:line="240" w:lineRule="auto"/>
    </w:pPr>
  </w:style>
  <w:style w:type="table" w:styleId="Gradedatabela" w:customStyle="1">
    <w:name w:val="Grade da tabela"/>
    <w:basedOn w:val="Tabela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Informaesdecontato" w:customStyle="1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styleId="Espaodatabela" w:customStyle="1">
    <w:name w:val="Espaço da tabela"/>
    <w:basedOn w:val="Semespaos"/>
    <w:uiPriority w:val="99"/>
    <w:pPr>
      <w:spacing w:line="14" w:lineRule="exact"/>
    </w:pPr>
  </w:style>
  <w:style w:type="paragraph" w:styleId="cabealho" w:customStyle="1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Caracteresdocabealho" w:customStyle="1">
    <w:name w:val="Caracteres do cabeçalho"/>
    <w:basedOn w:val="Fontepargpadro"/>
    <w:link w:val="cabealho"/>
    <w:uiPriority w:val="99"/>
  </w:style>
  <w:style w:type="paragraph" w:styleId="rodap" w:customStyle="1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rodap" w:customStyle="1">
    <w:name w:val="Caracteres do rodapé"/>
    <w:basedOn w:val="Fontepargpadro"/>
    <w:link w:val="rodap"/>
    <w:uiPriority w:val="99"/>
    <w:rsid w:val="00A25BD2"/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cabealho1" w:customStyle="1">
    <w:name w:val="Caracteres do cabeçalho 1"/>
    <w:basedOn w:val="Fontepargpadro"/>
    <w:link w:val="cabealho1"/>
    <w:uiPriority w:val="9"/>
    <w:rsid w:val="00952E23"/>
    <w:rPr>
      <w:rFonts w:asciiTheme="majorHAnsi" w:hAnsiTheme="majorHAnsi" w:eastAsiaTheme="majorEastAsia" w:cstheme="majorBidi"/>
      <w:color w:val="7030A0"/>
      <w:sz w:val="36"/>
      <w:szCs w:val="36"/>
    </w:rPr>
  </w:style>
  <w:style w:type="character" w:styleId="Caracteresdocabealho2" w:customStyle="1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styleId="Cabealhodondice" w:customStyle="1">
    <w:name w:val="Cabeçalho do índice"/>
    <w:basedOn w:val="cabealho1"/>
    <w:next w:val="Normal"/>
    <w:uiPriority w:val="39"/>
    <w:unhideWhenUsed/>
    <w:qFormat/>
    <w:rsid w:val="00A25BD2"/>
    <w:pPr>
      <w:pBdr>
        <w:bottom w:val="none" w:color="auto" w:sz="0" w:space="0"/>
      </w:pBdr>
      <w:spacing w:after="400"/>
      <w:outlineLvl w:val="9"/>
    </w:pPr>
    <w:rPr>
      <w:sz w:val="72"/>
      <w:szCs w:val="72"/>
    </w:rPr>
  </w:style>
  <w:style w:type="paragraph" w:styleId="ndice1" w:customStyle="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styleId="ndice2" w:customStyle="1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styleId="Caracteresdocabealho3" w:customStyle="1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styleId="Logotipoalternativo" w:customStyle="1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styleId="Rodapalternativo" w:customStyle="1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styleId="Dicadetabela" w:customStyle="1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styleId="Dicadetexto" w:customStyle="1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hAnsiTheme="majorHAnsi" w:eastAsiaTheme="majorEastAsia" w:cstheme="majorBidi"/>
      <w:i/>
      <w:iCs/>
      <w:sz w:val="16"/>
      <w:szCs w:val="16"/>
    </w:rPr>
  </w:style>
  <w:style w:type="paragraph" w:styleId="cone" w:customStyle="1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styleId="Caracteresdocabealho4" w:customStyle="1">
    <w:name w:val="Caracteres do cabeçalho 4"/>
    <w:basedOn w:val="Fontepargpadro"/>
    <w:link w:val="cabealho4"/>
    <w:uiPriority w:val="9"/>
    <w:semiHidden/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table" w:styleId="Tabelafinanceira" w:customStyle="1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color="BCB8AC" w:themeColor="text2" w:themeTint="66" w:sz="4" w:space="0"/>
        <w:left w:val="single" w:color="BCB8AC" w:themeColor="text2" w:themeTint="66" w:sz="4" w:space="0"/>
        <w:bottom w:val="single" w:color="BCB8AC" w:themeColor="text2" w:themeTint="66" w:sz="4" w:space="0"/>
        <w:right w:val="single" w:color="BCB8AC" w:themeColor="text2" w:themeTint="66" w:sz="4" w:space="0"/>
        <w:insideV w:val="single" w:color="BCB8AC" w:themeColor="text2" w:themeTint="66" w:sz="4" w:space="0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ndice3" w:customStyle="1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ndice4" w:customStyle="1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styleId="Ttulo1Char" w:customStyle="1">
    <w:name w:val="Título 1 Char"/>
    <w:basedOn w:val="Fontepargpadro"/>
    <w:link w:val="Ttulo1"/>
    <w:uiPriority w:val="9"/>
    <w:rsid w:val="00A25BD2"/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styleId="RodapChar" w:customStyle="1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styleId="Ttulo10" w:customStyle="1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character" w:styleId="CaracteredoTtulo" w:customStyle="1">
    <w:name w:val="Caractere do Título"/>
    <w:basedOn w:val="Fontepargpadro"/>
    <w:link w:val="Ttulo10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paragraph" w:styleId="Subttulo1" w:customStyle="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styleId="CaracteredoSubttulo" w:customStyle="1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styleId="InformaesdeContato0" w:customStyle="1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styleId="EspaodaTabela0" w:customStyle="1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styleId="AltLogotipo" w:customStyle="1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styleId="Ttulo2Char" w:customStyle="1">
    <w:name w:val="Título 2 Char"/>
    <w:basedOn w:val="Fontepargpadro"/>
    <w:link w:val="Ttulo2"/>
    <w:uiPriority w:val="9"/>
    <w:semiHidden/>
    <w:rsid w:val="00A25BD2"/>
    <w:rPr>
      <w:rFonts w:asciiTheme="majorHAnsi" w:hAnsiTheme="majorHAnsi" w:eastAsiaTheme="majorEastAsia" w:cstheme="majorBidi"/>
      <w:color w:val="7030A0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glossaryDocument" Target="glossary/document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fontTable" Target="fontTable.xml" Id="rId15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er" Target="footer1.xml" Id="rId14" /><Relationship Type="http://schemas.openxmlformats.org/officeDocument/2006/relationships/image" Target="/media/image18.png" Id="R6f17ee0dee064000" /><Relationship Type="http://schemas.openxmlformats.org/officeDocument/2006/relationships/image" Target="/media/image19.png" Id="Rfdd8e67682ea44e1" /><Relationship Type="http://schemas.openxmlformats.org/officeDocument/2006/relationships/image" Target="/media/image1a.png" Id="R048aba91f74d4cfa" /><Relationship Type="http://schemas.openxmlformats.org/officeDocument/2006/relationships/image" Target="/media/image1b.png" Id="Rf538b0017e5a4e4c" /><Relationship Type="http://schemas.openxmlformats.org/officeDocument/2006/relationships/image" Target="/media/image1c.png" Id="R0857115dc03945c2" /><Relationship Type="http://schemas.openxmlformats.org/officeDocument/2006/relationships/image" Target="/media/image1d.png" Id="R83db6a9e227e404d" /><Relationship Type="http://schemas.openxmlformats.org/officeDocument/2006/relationships/image" Target="/media/image23.png" Id="R0bcd9507cd2646d3" /><Relationship Type="http://schemas.openxmlformats.org/officeDocument/2006/relationships/image" Target="/media/image2c.png" Id="R83dbee2b4f1b44e3" /><Relationship Type="http://schemas.openxmlformats.org/officeDocument/2006/relationships/image" Target="/media/image2d.png" Id="Rb351c46d14444f19" /><Relationship Type="http://schemas.openxmlformats.org/officeDocument/2006/relationships/image" Target="/media/image2e.png" Id="R5802584a79ce4c2f" /><Relationship Type="http://schemas.openxmlformats.org/officeDocument/2006/relationships/image" Target="/media/image2f.png" Id="R6a3377119c03478c" /><Relationship Type="http://schemas.openxmlformats.org/officeDocument/2006/relationships/image" Target="/media/image30.png" Id="R5995e321a97549ee" /><Relationship Type="http://schemas.openxmlformats.org/officeDocument/2006/relationships/image" Target="/media/image31.png" Id="R47861adea33840b9" /><Relationship Type="http://schemas.openxmlformats.org/officeDocument/2006/relationships/image" Target="/media/image32.png" Id="R24bc3789e272407c" /><Relationship Type="http://schemas.openxmlformats.org/officeDocument/2006/relationships/image" Target="/media/image33.png" Id="Rdfdb9336d5314691" /><Relationship Type="http://schemas.openxmlformats.org/officeDocument/2006/relationships/image" Target="/media/image34.png" Id="R2dcd96f16b6a4a97" /><Relationship Type="http://schemas.openxmlformats.org/officeDocument/2006/relationships/image" Target="/media/image35.png" Id="R7e5066029f374908" /><Relationship Type="http://schemas.openxmlformats.org/officeDocument/2006/relationships/image" Target="/media/image36.png" Id="Rba0fc93c00794852" /><Relationship Type="http://schemas.openxmlformats.org/officeDocument/2006/relationships/image" Target="/media/image37.png" Id="R17a1881ec73e4dc2" /><Relationship Type="http://schemas.openxmlformats.org/officeDocument/2006/relationships/image" Target="/media/image38.png" Id="R1c113731fbc844f0" /><Relationship Type="http://schemas.openxmlformats.org/officeDocument/2006/relationships/image" Target="/media/image39.png" Id="Ra1ae59ebb52046fb" /><Relationship Type="http://schemas.openxmlformats.org/officeDocument/2006/relationships/image" Target="/media/image43.png" Id="R3f3b0da34d5f454e" /><Relationship Type="http://schemas.openxmlformats.org/officeDocument/2006/relationships/image" Target="/media/image44.png" Id="R52a3a0d167c94cb7" /><Relationship Type="http://schemas.openxmlformats.org/officeDocument/2006/relationships/image" Target="/media/image45.png" Id="R2e792b8133974d67" /><Relationship Type="http://schemas.openxmlformats.org/officeDocument/2006/relationships/image" Target="/media/image46.png" Id="Rc179f4ae8bbc459d" /><Relationship Type="http://schemas.openxmlformats.org/officeDocument/2006/relationships/image" Target="/media/image47.png" Id="R14334423e70c4a15" /><Relationship Type="http://schemas.openxmlformats.org/officeDocument/2006/relationships/image" Target="/media/image48.png" Id="R956bb17c9b974a69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406E44"/>
    <w:rsid w:val="004265B1"/>
    <w:rsid w:val="00571EE0"/>
    <w:rsid w:val="006E63F0"/>
    <w:rsid w:val="00973EE1"/>
    <w:rsid w:val="00AC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9759E9-9A22-482E-B44F-5D34B2C4078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Plano de negócios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Documentação</dc:title>
  <dc:subject>OpFlix</dc:subject>
  <dc:creator>adriana sena</dc:creator>
  <keywords/>
  <dc:description/>
  <lastModifiedBy>adriana sena</lastModifiedBy>
  <revision>13</revision>
  <dcterms:created xsi:type="dcterms:W3CDTF">2019-09-12T20:24:17.4158824Z</dcterms:created>
  <dcterms:modified xsi:type="dcterms:W3CDTF">2019-12-13T17:11:13.4204424Z</dcterms:modified>
  <contentStatus>sp.senai.br</contentStatus>
  <version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